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3FAA9E65" w:rsidR="004D6D69" w:rsidRDefault="004D6D69" w:rsidP="004D6D69">
      <w:pPr>
        <w:pStyle w:val="Companyname"/>
      </w:pPr>
      <w:r>
        <w:t xml:space="preserve">RCET 0253 </w:t>
      </w:r>
      <w:r w:rsidR="00944415">
        <w:t>Differential Amplifiers</w:t>
      </w:r>
    </w:p>
    <w:p w14:paraId="18A0EE02" w14:textId="0F07D4FE" w:rsidR="004D6D69" w:rsidRPr="004D6D69" w:rsidRDefault="004D6D69" w:rsidP="004D6D69">
      <w:pPr>
        <w:pStyle w:val="Companyname"/>
      </w:pPr>
      <w:r>
        <w:t xml:space="preserve">Lab </w:t>
      </w:r>
      <w:r w:rsidR="00DF16C4">
        <w:t>4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9E91F44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64E3B">
              <w:rPr>
                <w:sz w:val="16"/>
                <w:szCs w:val="16"/>
              </w:rPr>
              <w:t>a</w:t>
            </w:r>
            <w:r w:rsidR="00A47916">
              <w:rPr>
                <w:sz w:val="16"/>
                <w:szCs w:val="16"/>
              </w:rPr>
              <w:t xml:space="preserve">. </w:t>
            </w:r>
            <w:r w:rsidR="00046B8D">
              <w:rPr>
                <w:sz w:val="16"/>
                <w:szCs w:val="16"/>
              </w:rPr>
              <w:t xml:space="preserve">Diff-Amp with tail resistor </w:t>
            </w:r>
            <w:r w:rsidR="00864E3B"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864E3B" w14:paraId="3822E3E7" w14:textId="77777777" w:rsidTr="00202052">
        <w:tc>
          <w:tcPr>
            <w:tcW w:w="3600" w:type="dxa"/>
          </w:tcPr>
          <w:p w14:paraId="5C3EF1B0" w14:textId="3DB9A546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. Diff-Amp with tail resistor </w:t>
            </w:r>
            <w:r>
              <w:rPr>
                <w:sz w:val="16"/>
                <w:szCs w:val="16"/>
              </w:rPr>
              <w:t>Measurements</w:t>
            </w:r>
          </w:p>
        </w:tc>
        <w:tc>
          <w:tcPr>
            <w:tcW w:w="2070" w:type="dxa"/>
          </w:tcPr>
          <w:p w14:paraId="75CAE3D9" w14:textId="77777777" w:rsidR="00864E3B" w:rsidRDefault="00864E3B" w:rsidP="00864E3B"/>
        </w:tc>
        <w:tc>
          <w:tcPr>
            <w:tcW w:w="3330" w:type="dxa"/>
          </w:tcPr>
          <w:p w14:paraId="0393DFCA" w14:textId="7635CE25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AFD07D9" w14:textId="77777777" w:rsidR="00864E3B" w:rsidRDefault="00864E3B" w:rsidP="00864E3B"/>
        </w:tc>
      </w:tr>
      <w:tr w:rsidR="00864E3B" w14:paraId="4E447AE4" w14:textId="77777777" w:rsidTr="00202052">
        <w:tc>
          <w:tcPr>
            <w:tcW w:w="3600" w:type="dxa"/>
          </w:tcPr>
          <w:p w14:paraId="1F5C8EAE" w14:textId="7867B699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1a. Diff-Amp with constant current source Calculations</w:t>
            </w:r>
          </w:p>
        </w:tc>
        <w:tc>
          <w:tcPr>
            <w:tcW w:w="2070" w:type="dxa"/>
          </w:tcPr>
          <w:p w14:paraId="3CDA6E5F" w14:textId="77777777" w:rsidR="00864E3B" w:rsidRDefault="00864E3B" w:rsidP="00864E3B"/>
        </w:tc>
        <w:tc>
          <w:tcPr>
            <w:tcW w:w="3330" w:type="dxa"/>
          </w:tcPr>
          <w:p w14:paraId="22C8FF17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864E3B" w:rsidRDefault="00864E3B" w:rsidP="00864E3B"/>
        </w:tc>
      </w:tr>
      <w:tr w:rsidR="00864E3B" w14:paraId="0C24EC85" w14:textId="77777777" w:rsidTr="00202052">
        <w:tc>
          <w:tcPr>
            <w:tcW w:w="3600" w:type="dxa"/>
          </w:tcPr>
          <w:p w14:paraId="146ACFDF" w14:textId="08B85929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. Diff-Amp with constant current source </w:t>
            </w:r>
            <w:r>
              <w:rPr>
                <w:sz w:val="16"/>
                <w:szCs w:val="16"/>
              </w:rPr>
              <w:t>Measurements</w:t>
            </w:r>
          </w:p>
        </w:tc>
        <w:tc>
          <w:tcPr>
            <w:tcW w:w="2070" w:type="dxa"/>
          </w:tcPr>
          <w:p w14:paraId="60B563C5" w14:textId="77777777" w:rsidR="00864E3B" w:rsidRDefault="00864E3B" w:rsidP="00864E3B"/>
        </w:tc>
        <w:tc>
          <w:tcPr>
            <w:tcW w:w="3330" w:type="dxa"/>
          </w:tcPr>
          <w:p w14:paraId="29C15A87" w14:textId="363FDB1E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9BABE56" w14:textId="77777777" w:rsidR="00864E3B" w:rsidRDefault="00864E3B" w:rsidP="00864E3B"/>
        </w:tc>
      </w:tr>
      <w:tr w:rsidR="00864E3B" w14:paraId="706A4744" w14:textId="77777777" w:rsidTr="00202052">
        <w:tc>
          <w:tcPr>
            <w:tcW w:w="3600" w:type="dxa"/>
          </w:tcPr>
          <w:p w14:paraId="342B5578" w14:textId="68898621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Inverting Diff-Amp with gain control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7D7AB1DC" w14:textId="77777777" w:rsidR="00864E3B" w:rsidRDefault="00864E3B" w:rsidP="00864E3B"/>
        </w:tc>
        <w:tc>
          <w:tcPr>
            <w:tcW w:w="3330" w:type="dxa"/>
          </w:tcPr>
          <w:p w14:paraId="670639E2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864E3B" w:rsidRDefault="00864E3B" w:rsidP="00864E3B"/>
        </w:tc>
      </w:tr>
      <w:tr w:rsidR="00864E3B" w14:paraId="7F8358BA" w14:textId="77777777" w:rsidTr="00202052">
        <w:tc>
          <w:tcPr>
            <w:tcW w:w="3600" w:type="dxa"/>
          </w:tcPr>
          <w:p w14:paraId="51E920E8" w14:textId="03EF3100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Non-Inverting Diff-Amp with gain control</w:t>
            </w:r>
          </w:p>
        </w:tc>
        <w:tc>
          <w:tcPr>
            <w:tcW w:w="2070" w:type="dxa"/>
          </w:tcPr>
          <w:p w14:paraId="77A05545" w14:textId="77777777" w:rsidR="00864E3B" w:rsidRDefault="00864E3B" w:rsidP="00864E3B"/>
        </w:tc>
        <w:tc>
          <w:tcPr>
            <w:tcW w:w="3330" w:type="dxa"/>
          </w:tcPr>
          <w:p w14:paraId="5CF434F8" w14:textId="031EB54A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FA10681" w14:textId="77777777" w:rsidR="00864E3B" w:rsidRDefault="00864E3B" w:rsidP="00864E3B"/>
        </w:tc>
      </w:tr>
      <w:tr w:rsidR="00864E3B" w14:paraId="11CC03B4" w14:textId="77777777" w:rsidTr="00202052">
        <w:tc>
          <w:tcPr>
            <w:tcW w:w="3600" w:type="dxa"/>
          </w:tcPr>
          <w:p w14:paraId="6DB8E3B8" w14:textId="2D0E1971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904ED32" w14:textId="77777777" w:rsidR="00864E3B" w:rsidRDefault="00864E3B" w:rsidP="00864E3B"/>
        </w:tc>
        <w:tc>
          <w:tcPr>
            <w:tcW w:w="3330" w:type="dxa"/>
          </w:tcPr>
          <w:p w14:paraId="7D0C91F8" w14:textId="33CCE34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648CC21" w14:textId="77777777" w:rsidR="00864E3B" w:rsidRDefault="00864E3B" w:rsidP="00864E3B"/>
        </w:tc>
      </w:tr>
      <w:tr w:rsidR="00864E3B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54A6808C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343B2799" w:rsidR="00864E3B" w:rsidRDefault="00864E3B" w:rsidP="00864E3B"/>
        </w:tc>
        <w:tc>
          <w:tcPr>
            <w:tcW w:w="3330" w:type="dxa"/>
          </w:tcPr>
          <w:p w14:paraId="336D0585" w14:textId="4BF1B50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864E3B" w:rsidRDefault="00864E3B" w:rsidP="00864E3B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E94E5" w14:textId="77777777" w:rsidR="00F62C19" w:rsidRDefault="00F62C19">
      <w:r>
        <w:separator/>
      </w:r>
    </w:p>
  </w:endnote>
  <w:endnote w:type="continuationSeparator" w:id="0">
    <w:p w14:paraId="7EE2658B" w14:textId="77777777" w:rsidR="00F62C19" w:rsidRDefault="00F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6B3D1" w14:textId="77777777" w:rsidR="00F62C19" w:rsidRDefault="00F62C19">
      <w:r>
        <w:separator/>
      </w:r>
    </w:p>
  </w:footnote>
  <w:footnote w:type="continuationSeparator" w:id="0">
    <w:p w14:paraId="136B5F13" w14:textId="77777777" w:rsidR="00F62C19" w:rsidRDefault="00F6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0002"/>
    <w:rsid w:val="00003E29"/>
    <w:rsid w:val="00031162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D0129"/>
    <w:rsid w:val="004D6D69"/>
    <w:rsid w:val="00571ABD"/>
    <w:rsid w:val="00602D15"/>
    <w:rsid w:val="0068098F"/>
    <w:rsid w:val="006952EB"/>
    <w:rsid w:val="0070244F"/>
    <w:rsid w:val="0070769E"/>
    <w:rsid w:val="00832264"/>
    <w:rsid w:val="00860BE1"/>
    <w:rsid w:val="00864E3B"/>
    <w:rsid w:val="00875DA4"/>
    <w:rsid w:val="008C39BF"/>
    <w:rsid w:val="008E6B6F"/>
    <w:rsid w:val="00917EAE"/>
    <w:rsid w:val="00922CA4"/>
    <w:rsid w:val="00944415"/>
    <w:rsid w:val="00A00F0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62C19"/>
    <w:rsid w:val="00F739DF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16113"/>
    <w:rsid w:val="003E203F"/>
    <w:rsid w:val="005D18E5"/>
    <w:rsid w:val="007B7E8F"/>
    <w:rsid w:val="00A31189"/>
    <w:rsid w:val="00B60BD2"/>
    <w:rsid w:val="00C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6</cp:revision>
  <cp:lastPrinted>2021-08-25T19:05:00Z</cp:lastPrinted>
  <dcterms:created xsi:type="dcterms:W3CDTF">2021-08-26T21:53:00Z</dcterms:created>
  <dcterms:modified xsi:type="dcterms:W3CDTF">2021-09-22T19:17:00Z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