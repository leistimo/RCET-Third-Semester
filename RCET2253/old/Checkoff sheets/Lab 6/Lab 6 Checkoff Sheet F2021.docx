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36DF7188" w:rsidR="004D6D69" w:rsidRDefault="004D6D69" w:rsidP="004D6D69">
      <w:pPr>
        <w:pStyle w:val="Companyname"/>
      </w:pPr>
      <w:r>
        <w:t xml:space="preserve">RCET 0253 </w:t>
      </w:r>
      <w:r w:rsidR="00FA20DB">
        <w:t>Push-Pull Amplifiers</w:t>
      </w:r>
    </w:p>
    <w:p w14:paraId="18A0EE02" w14:textId="3DEFFFC5" w:rsidR="004D6D69" w:rsidRPr="004D6D69" w:rsidRDefault="004D6D69" w:rsidP="004D6D69">
      <w:pPr>
        <w:pStyle w:val="Companyname"/>
      </w:pPr>
      <w:r>
        <w:t xml:space="preserve">Lab </w:t>
      </w:r>
      <w:r w:rsidR="00FA20DB">
        <w:t>6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61E017BC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A20DB">
              <w:rPr>
                <w:sz w:val="16"/>
                <w:szCs w:val="16"/>
              </w:rPr>
              <w:t>c</w:t>
            </w:r>
            <w:r w:rsidR="00A47916">
              <w:rPr>
                <w:sz w:val="16"/>
                <w:szCs w:val="16"/>
              </w:rPr>
              <w:t xml:space="preserve">. </w:t>
            </w:r>
            <w:r w:rsidR="00224EC4">
              <w:rPr>
                <w:sz w:val="16"/>
                <w:szCs w:val="16"/>
              </w:rPr>
              <w:t>Calculations and Schematic</w:t>
            </w:r>
            <w:r w:rsidR="00046B8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50CA45CA" w:rsidR="00202052" w:rsidRPr="00202052" w:rsidRDefault="00DF16C4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24EC4">
              <w:rPr>
                <w:sz w:val="16"/>
                <w:szCs w:val="16"/>
              </w:rPr>
              <w:t>e</w:t>
            </w:r>
            <w:r w:rsidR="00FF3903">
              <w:rPr>
                <w:sz w:val="16"/>
                <w:szCs w:val="16"/>
              </w:rPr>
              <w:t xml:space="preserve">. </w:t>
            </w:r>
            <w:r w:rsidR="00224EC4">
              <w:rPr>
                <w:sz w:val="16"/>
                <w:szCs w:val="16"/>
              </w:rPr>
              <w:t>Measurements using equivalent load resistor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21373B38" w:rsidR="00202052" w:rsidRPr="00202052" w:rsidRDefault="00224E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1g</w:t>
            </w:r>
            <w:r w:rsidR="00202052" w:rsidRPr="00202052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Functional test using Speaker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</w:tbl>
    <w:p w14:paraId="72ECBACE" w14:textId="77777777" w:rsidR="00224EC4" w:rsidRDefault="00224EC4" w:rsidP="00A1509D"/>
    <w:p w14:paraId="408E0951" w14:textId="77777777" w:rsidR="00224EC4" w:rsidRDefault="00224EC4" w:rsidP="00A1509D"/>
    <w:p w14:paraId="6AF1873C" w14:textId="77777777" w:rsidR="00224EC4" w:rsidRDefault="00224EC4" w:rsidP="00A1509D"/>
    <w:p w14:paraId="371D55F9" w14:textId="77777777" w:rsidR="00224EC4" w:rsidRDefault="00224EC4" w:rsidP="00A1509D"/>
    <w:p w14:paraId="449BB3B5" w14:textId="77777777" w:rsidR="00224EC4" w:rsidRDefault="00224EC4" w:rsidP="00A1509D"/>
    <w:p w14:paraId="468F92AF" w14:textId="77777777" w:rsidR="00224EC4" w:rsidRDefault="00224EC4" w:rsidP="00A1509D"/>
    <w:p w14:paraId="3479980C" w14:textId="244A0431" w:rsidR="00571ABD" w:rsidRDefault="0070769E" w:rsidP="00A1509D">
      <w:bookmarkStart w:id="0" w:name="_GoBack"/>
      <w:bookmarkEnd w:id="0"/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E12CA" w14:textId="77777777" w:rsidR="00636120" w:rsidRDefault="00636120">
      <w:r>
        <w:separator/>
      </w:r>
    </w:p>
  </w:endnote>
  <w:endnote w:type="continuationSeparator" w:id="0">
    <w:p w14:paraId="5A4407BB" w14:textId="77777777" w:rsidR="00636120" w:rsidRDefault="0063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87A50" w14:textId="77777777" w:rsidR="00636120" w:rsidRDefault="00636120">
      <w:r>
        <w:separator/>
      </w:r>
    </w:p>
  </w:footnote>
  <w:footnote w:type="continuationSeparator" w:id="0">
    <w:p w14:paraId="596E8179" w14:textId="77777777" w:rsidR="00636120" w:rsidRDefault="0063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46B8D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F3F"/>
    <w:rsid w:val="001E4B1A"/>
    <w:rsid w:val="001F039C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D0129"/>
    <w:rsid w:val="004D6D69"/>
    <w:rsid w:val="00571ABD"/>
    <w:rsid w:val="005B4223"/>
    <w:rsid w:val="00602D15"/>
    <w:rsid w:val="00636120"/>
    <w:rsid w:val="0068098F"/>
    <w:rsid w:val="006952EB"/>
    <w:rsid w:val="0070244F"/>
    <w:rsid w:val="0070769E"/>
    <w:rsid w:val="00832264"/>
    <w:rsid w:val="00860BE1"/>
    <w:rsid w:val="00875DA4"/>
    <w:rsid w:val="008C39BF"/>
    <w:rsid w:val="008E6B6F"/>
    <w:rsid w:val="00917EAE"/>
    <w:rsid w:val="00922CA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A31189"/>
    <w:rsid w:val="00B60BD2"/>
    <w:rsid w:val="00C17A5E"/>
    <w:rsid w:val="00E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3</cp:revision>
  <cp:lastPrinted>2021-08-26T21:57:00Z</cp:lastPrinted>
  <dcterms:created xsi:type="dcterms:W3CDTF">2021-08-26T22:37:00Z</dcterms:created>
  <dcterms:modified xsi:type="dcterms:W3CDTF">2021-08-26T22:39:00Z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