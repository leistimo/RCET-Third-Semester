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37D0B" w14:textId="1B1564EA" w:rsidR="004D6D69" w:rsidRDefault="004D6D69" w:rsidP="004D6D69">
      <w:pPr>
        <w:pStyle w:val="Companyname"/>
      </w:pPr>
      <w:r>
        <w:t xml:space="preserve">RCET </w:t>
      </w:r>
      <w:r w:rsidR="00CC4ED2">
        <w:t>2</w:t>
      </w:r>
      <w:r>
        <w:t xml:space="preserve">253 </w:t>
      </w:r>
      <w:r w:rsidR="000F4097">
        <w:t>Time Constant and Transient Response</w:t>
      </w:r>
    </w:p>
    <w:p w14:paraId="18A0EE02" w14:textId="20E9E761" w:rsidR="004D6D69" w:rsidRPr="004D6D69" w:rsidRDefault="004D6D69" w:rsidP="004D6D69">
      <w:pPr>
        <w:pStyle w:val="Companyname"/>
      </w:pPr>
      <w:r>
        <w:t xml:space="preserve">Lab </w:t>
      </w:r>
      <w:r w:rsidR="000F4097">
        <w:t>2</w:t>
      </w:r>
      <w:r>
        <w:t xml:space="preserve"> Check-Off Sheet</w:t>
      </w:r>
    </w:p>
    <w:p w14:paraId="16B5E55B" w14:textId="019A30AD" w:rsidR="00571ABD" w:rsidRPr="00EC50D3" w:rsidRDefault="004D6D69" w:rsidP="00EC50D3">
      <w:r>
        <w:t xml:space="preserve">Student </w:t>
      </w:r>
      <w:r w:rsidRPr="00D02B9E">
        <w:t>Information</w:t>
      </w:r>
      <w:r w:rsidR="00D02B9E">
        <w:tab/>
      </w:r>
      <w:r w:rsidR="00D02B9E">
        <w:tab/>
      </w:r>
    </w:p>
    <w:tbl>
      <w:tblPr>
        <w:tblStyle w:val="Report"/>
        <w:tblW w:w="5000" w:type="pct"/>
        <w:tblLayout w:type="fixed"/>
        <w:tblLook w:val="0680" w:firstRow="0" w:lastRow="0" w:firstColumn="1" w:lastColumn="0" w:noHBand="1" w:noVBand="1"/>
        <w:tblDescription w:val="Contact information table"/>
      </w:tblPr>
      <w:tblGrid>
        <w:gridCol w:w="2016"/>
        <w:gridCol w:w="3024"/>
        <w:gridCol w:w="2376"/>
        <w:gridCol w:w="3384"/>
      </w:tblGrid>
      <w:tr w:rsidR="00571ABD" w14:paraId="00789B66" w14:textId="77777777" w:rsidTr="004D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5B2C95EB" w14:textId="77777777" w:rsidR="00571ABD" w:rsidRPr="00EC50D3" w:rsidRDefault="004D6D69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Name</w:t>
            </w:r>
          </w:p>
        </w:tc>
        <w:tc>
          <w:tcPr>
            <w:tcW w:w="3024" w:type="dxa"/>
          </w:tcPr>
          <w:p w14:paraId="58804B9C" w14:textId="77777777" w:rsidR="00571ABD" w:rsidRDefault="00571ABD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6" w:type="dxa"/>
          </w:tcPr>
          <w:p w14:paraId="4CE18772" w14:textId="77777777" w:rsidR="00571ABD" w:rsidRDefault="004D6D69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3384" w:type="dxa"/>
          </w:tcPr>
          <w:p w14:paraId="03161036" w14:textId="77777777" w:rsidR="00571ABD" w:rsidRDefault="00571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EE38E1" w14:textId="77777777" w:rsidR="00571ABD" w:rsidRDefault="004D6D69" w:rsidP="00EC50D3">
      <w:r>
        <w:t>Check-Offs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Short-term action items table"/>
      </w:tblPr>
      <w:tblGrid>
        <w:gridCol w:w="3600"/>
        <w:gridCol w:w="2070"/>
        <w:gridCol w:w="3330"/>
        <w:gridCol w:w="1800"/>
      </w:tblGrid>
      <w:tr w:rsidR="00202052" w14:paraId="250080DE" w14:textId="77777777" w:rsidTr="00202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Action item:"/>
            <w:tag w:val="Action item:"/>
            <w:id w:val="374362386"/>
            <w:placeholder>
              <w:docPart w:val="9A656A5785EF41CFBA8B920A40860F4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00" w:type="dxa"/>
              </w:tcPr>
              <w:p w14:paraId="2708C947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Action item</w:t>
                </w:r>
              </w:p>
            </w:tc>
          </w:sdtContent>
        </w:sdt>
        <w:tc>
          <w:tcPr>
            <w:tcW w:w="2070" w:type="dxa"/>
          </w:tcPr>
          <w:p w14:paraId="171E82AC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-1692374097"/>
            <w:placeholder>
              <w:docPart w:val="90E2EBB3C8AF4EC09BC04DB8845D0E0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330" w:type="dxa"/>
              </w:tcPr>
              <w:p w14:paraId="0887C276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800" w:type="dxa"/>
          </w:tcPr>
          <w:p w14:paraId="5B3BED03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Instructor Initials</w:t>
            </w:r>
          </w:p>
        </w:tc>
      </w:tr>
      <w:tr w:rsidR="00337852" w14:paraId="57BC3DAC" w14:textId="77777777" w:rsidTr="00202052">
        <w:tc>
          <w:tcPr>
            <w:tcW w:w="3600" w:type="dxa"/>
          </w:tcPr>
          <w:p w14:paraId="32F5467A" w14:textId="00758F95" w:rsidR="00337852" w:rsidRPr="00A47916" w:rsidRDefault="0002226F" w:rsidP="00A479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1a</w:t>
            </w:r>
            <w:r w:rsidR="00A47916">
              <w:rPr>
                <w:sz w:val="16"/>
                <w:szCs w:val="16"/>
              </w:rPr>
              <w:t xml:space="preserve">. </w:t>
            </w:r>
            <w:r w:rsidR="00DD4550">
              <w:rPr>
                <w:sz w:val="16"/>
                <w:szCs w:val="16"/>
              </w:rPr>
              <w:t>P</w:t>
            </w:r>
            <w:r w:rsidR="00DD4550" w:rsidRPr="00DD4550">
              <w:rPr>
                <w:sz w:val="16"/>
                <w:szCs w:val="16"/>
              </w:rPr>
              <w:t>redicted waveform</w:t>
            </w:r>
          </w:p>
        </w:tc>
        <w:tc>
          <w:tcPr>
            <w:tcW w:w="2070" w:type="dxa"/>
          </w:tcPr>
          <w:p w14:paraId="069D81DA" w14:textId="77777777" w:rsidR="00337852" w:rsidRDefault="00337852" w:rsidP="003A12B5"/>
        </w:tc>
        <w:tc>
          <w:tcPr>
            <w:tcW w:w="3330" w:type="dxa"/>
          </w:tcPr>
          <w:p w14:paraId="638B3F44" w14:textId="3BB06C50" w:rsidR="00337852" w:rsidRPr="00202052" w:rsidRDefault="00337852" w:rsidP="003A12B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00700F2" w14:textId="77777777" w:rsidR="00337852" w:rsidRDefault="00337852" w:rsidP="003A12B5"/>
        </w:tc>
      </w:tr>
      <w:tr w:rsidR="0002226F" w14:paraId="35C53270" w14:textId="77777777" w:rsidTr="00202052">
        <w:tc>
          <w:tcPr>
            <w:tcW w:w="3600" w:type="dxa"/>
          </w:tcPr>
          <w:p w14:paraId="4DF9D768" w14:textId="39F5DB6E" w:rsidR="0002226F" w:rsidRDefault="0002226F" w:rsidP="000222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1b. P</w:t>
            </w:r>
            <w:r w:rsidRPr="00DD4550">
              <w:rPr>
                <w:sz w:val="16"/>
                <w:szCs w:val="16"/>
              </w:rPr>
              <w:t>redicted waveform</w:t>
            </w:r>
          </w:p>
        </w:tc>
        <w:tc>
          <w:tcPr>
            <w:tcW w:w="2070" w:type="dxa"/>
          </w:tcPr>
          <w:p w14:paraId="04C98E39" w14:textId="77777777" w:rsidR="0002226F" w:rsidRDefault="0002226F" w:rsidP="0002226F"/>
        </w:tc>
        <w:tc>
          <w:tcPr>
            <w:tcW w:w="3330" w:type="dxa"/>
          </w:tcPr>
          <w:p w14:paraId="4361C13A" w14:textId="29672D06" w:rsidR="0002226F" w:rsidRPr="00202052" w:rsidRDefault="0002226F" w:rsidP="0002226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83EA178" w14:textId="77777777" w:rsidR="0002226F" w:rsidRDefault="0002226F" w:rsidP="0002226F"/>
        </w:tc>
      </w:tr>
      <w:tr w:rsidR="0002226F" w14:paraId="4E447AE4" w14:textId="77777777" w:rsidTr="00202052">
        <w:tc>
          <w:tcPr>
            <w:tcW w:w="3600" w:type="dxa"/>
          </w:tcPr>
          <w:p w14:paraId="1F5C8EAE" w14:textId="44FE345A" w:rsidR="0002226F" w:rsidRPr="00202052" w:rsidRDefault="00CD2599" w:rsidP="000222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  <w:r w:rsidR="0002226F">
              <w:rPr>
                <w:sz w:val="16"/>
                <w:szCs w:val="16"/>
              </w:rPr>
              <w:t xml:space="preserve">. </w:t>
            </w:r>
            <w:r w:rsidR="0002226F" w:rsidRPr="00DD4550">
              <w:rPr>
                <w:sz w:val="16"/>
                <w:szCs w:val="16"/>
              </w:rPr>
              <w:t>Assemble</w:t>
            </w:r>
            <w:r w:rsidR="0002226F">
              <w:rPr>
                <w:sz w:val="16"/>
                <w:szCs w:val="16"/>
              </w:rPr>
              <w:t>d</w:t>
            </w:r>
            <w:r w:rsidR="0002226F" w:rsidRPr="00DD4550">
              <w:rPr>
                <w:sz w:val="16"/>
                <w:szCs w:val="16"/>
              </w:rPr>
              <w:t xml:space="preserve"> circuit and measure</w:t>
            </w:r>
            <w:r w:rsidR="0002226F">
              <w:rPr>
                <w:sz w:val="16"/>
                <w:szCs w:val="16"/>
              </w:rPr>
              <w:t>d</w:t>
            </w:r>
            <w:r w:rsidR="0002226F" w:rsidRPr="00DD4550">
              <w:rPr>
                <w:sz w:val="16"/>
                <w:szCs w:val="16"/>
              </w:rPr>
              <w:t xml:space="preserve"> waveform</w:t>
            </w:r>
            <w:r w:rsidR="005A7C30">
              <w:rPr>
                <w:sz w:val="16"/>
                <w:szCs w:val="16"/>
              </w:rPr>
              <w:t>s</w:t>
            </w:r>
          </w:p>
        </w:tc>
        <w:tc>
          <w:tcPr>
            <w:tcW w:w="2070" w:type="dxa"/>
          </w:tcPr>
          <w:p w14:paraId="3CDA6E5F" w14:textId="77777777" w:rsidR="0002226F" w:rsidRDefault="0002226F" w:rsidP="0002226F"/>
        </w:tc>
        <w:tc>
          <w:tcPr>
            <w:tcW w:w="3330" w:type="dxa"/>
          </w:tcPr>
          <w:p w14:paraId="22C8FF17" w14:textId="77777777" w:rsidR="0002226F" w:rsidRPr="00202052" w:rsidRDefault="0002226F" w:rsidP="0002226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3EEE143" w14:textId="77777777" w:rsidR="0002226F" w:rsidRDefault="0002226F" w:rsidP="0002226F"/>
        </w:tc>
      </w:tr>
      <w:tr w:rsidR="0002226F" w14:paraId="706A4744" w14:textId="77777777" w:rsidTr="00202052">
        <w:tc>
          <w:tcPr>
            <w:tcW w:w="3600" w:type="dxa"/>
          </w:tcPr>
          <w:p w14:paraId="342B5578" w14:textId="01A15FB4" w:rsidR="0002226F" w:rsidRPr="00202052" w:rsidRDefault="00CD2599" w:rsidP="000222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3a</w:t>
            </w:r>
            <w:r w:rsidR="0002226F" w:rsidRPr="00202052">
              <w:rPr>
                <w:sz w:val="16"/>
                <w:szCs w:val="16"/>
              </w:rPr>
              <w:t>.</w:t>
            </w:r>
            <w:r w:rsidR="0002226F">
              <w:rPr>
                <w:sz w:val="16"/>
                <w:szCs w:val="16"/>
              </w:rPr>
              <w:t xml:space="preserve"> </w:t>
            </w:r>
            <w:r w:rsidR="0002226F" w:rsidRPr="00DD4550">
              <w:rPr>
                <w:sz w:val="16"/>
                <w:szCs w:val="16"/>
              </w:rPr>
              <w:t>Document</w:t>
            </w:r>
            <w:r w:rsidR="0002226F">
              <w:rPr>
                <w:sz w:val="16"/>
                <w:szCs w:val="16"/>
              </w:rPr>
              <w:t>ed</w:t>
            </w:r>
            <w:r w:rsidR="0002226F" w:rsidRPr="00DD4550">
              <w:rPr>
                <w:sz w:val="16"/>
                <w:szCs w:val="16"/>
              </w:rPr>
              <w:t xml:space="preserve"> measured waveforms and any discrepancies between the predicted and measured waveform.</w:t>
            </w:r>
          </w:p>
        </w:tc>
        <w:tc>
          <w:tcPr>
            <w:tcW w:w="2070" w:type="dxa"/>
          </w:tcPr>
          <w:p w14:paraId="7D7AB1DC" w14:textId="77777777" w:rsidR="0002226F" w:rsidRDefault="0002226F" w:rsidP="0002226F"/>
        </w:tc>
        <w:tc>
          <w:tcPr>
            <w:tcW w:w="3330" w:type="dxa"/>
          </w:tcPr>
          <w:p w14:paraId="670639E2" w14:textId="77777777" w:rsidR="0002226F" w:rsidRPr="00202052" w:rsidRDefault="0002226F" w:rsidP="0002226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4E781C5" w14:textId="77777777" w:rsidR="0002226F" w:rsidRDefault="0002226F" w:rsidP="0002226F"/>
        </w:tc>
      </w:tr>
      <w:tr w:rsidR="0002226F" w14:paraId="6FFA76EC" w14:textId="77777777" w:rsidTr="00202052">
        <w:tc>
          <w:tcPr>
            <w:tcW w:w="3600" w:type="dxa"/>
          </w:tcPr>
          <w:p w14:paraId="383D00B4" w14:textId="253E889F" w:rsidR="0002226F" w:rsidRPr="00202052" w:rsidRDefault="0002226F" w:rsidP="000222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CD2599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. “What is differentiation?”</w:t>
            </w:r>
          </w:p>
        </w:tc>
        <w:tc>
          <w:tcPr>
            <w:tcW w:w="2070" w:type="dxa"/>
          </w:tcPr>
          <w:p w14:paraId="1750BCC1" w14:textId="77777777" w:rsidR="0002226F" w:rsidRDefault="0002226F" w:rsidP="0002226F"/>
        </w:tc>
        <w:tc>
          <w:tcPr>
            <w:tcW w:w="3330" w:type="dxa"/>
          </w:tcPr>
          <w:p w14:paraId="0F65F6E8" w14:textId="77777777" w:rsidR="0002226F" w:rsidRDefault="0002226F" w:rsidP="0002226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55BDDE00" w14:textId="77777777" w:rsidR="0002226F" w:rsidRDefault="0002226F" w:rsidP="0002226F"/>
        </w:tc>
      </w:tr>
      <w:tr w:rsidR="0002226F" w14:paraId="4351D346" w14:textId="77777777" w:rsidTr="00202052">
        <w:tc>
          <w:tcPr>
            <w:tcW w:w="3600" w:type="dxa"/>
          </w:tcPr>
          <w:p w14:paraId="76B11C2A" w14:textId="67AF750E" w:rsidR="0002226F" w:rsidRDefault="00CD2599" w:rsidP="0002226F">
            <w:r>
              <w:rPr>
                <w:sz w:val="16"/>
                <w:szCs w:val="16"/>
              </w:rPr>
              <w:t>4c</w:t>
            </w:r>
            <w:r w:rsidR="0002226F" w:rsidRPr="00202052">
              <w:rPr>
                <w:sz w:val="16"/>
                <w:szCs w:val="16"/>
              </w:rPr>
              <w:t xml:space="preserve">. </w:t>
            </w:r>
            <w:r w:rsidR="0002226F">
              <w:rPr>
                <w:sz w:val="16"/>
                <w:szCs w:val="16"/>
              </w:rPr>
              <w:t>P</w:t>
            </w:r>
            <w:r w:rsidR="0002226F" w:rsidRPr="00DD4550">
              <w:rPr>
                <w:sz w:val="16"/>
                <w:szCs w:val="16"/>
              </w:rPr>
              <w:t xml:space="preserve">redicted </w:t>
            </w:r>
            <w:r>
              <w:rPr>
                <w:sz w:val="16"/>
                <w:szCs w:val="16"/>
              </w:rPr>
              <w:t>differentiation</w:t>
            </w:r>
            <w:r w:rsidR="0002226F" w:rsidRPr="00DD4550">
              <w:rPr>
                <w:sz w:val="16"/>
                <w:szCs w:val="16"/>
              </w:rPr>
              <w:t xml:space="preserve"> waveform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070" w:type="dxa"/>
          </w:tcPr>
          <w:p w14:paraId="03926EC6" w14:textId="77777777" w:rsidR="0002226F" w:rsidRDefault="0002226F" w:rsidP="0002226F"/>
        </w:tc>
        <w:tc>
          <w:tcPr>
            <w:tcW w:w="3330" w:type="dxa"/>
          </w:tcPr>
          <w:p w14:paraId="23B04A9E" w14:textId="77777777" w:rsidR="0002226F" w:rsidRDefault="0002226F" w:rsidP="0002226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3D2B5B14" w14:textId="77777777" w:rsidR="0002226F" w:rsidRDefault="0002226F" w:rsidP="0002226F"/>
        </w:tc>
      </w:tr>
      <w:tr w:rsidR="0002226F" w14:paraId="54F10202" w14:textId="77777777" w:rsidTr="00202052">
        <w:tc>
          <w:tcPr>
            <w:tcW w:w="3600" w:type="dxa"/>
          </w:tcPr>
          <w:p w14:paraId="3523096F" w14:textId="6922677F" w:rsidR="0002226F" w:rsidRDefault="00CD2599" w:rsidP="0002226F">
            <w:r>
              <w:rPr>
                <w:sz w:val="16"/>
                <w:szCs w:val="16"/>
              </w:rPr>
              <w:t>4d</w:t>
            </w:r>
            <w:r w:rsidR="0002226F" w:rsidRPr="00202052">
              <w:rPr>
                <w:sz w:val="16"/>
                <w:szCs w:val="16"/>
              </w:rPr>
              <w:t xml:space="preserve">. </w:t>
            </w:r>
            <w:r w:rsidR="0002226F" w:rsidRPr="00DD4550">
              <w:rPr>
                <w:sz w:val="16"/>
                <w:szCs w:val="16"/>
              </w:rPr>
              <w:t>Assemble</w:t>
            </w:r>
            <w:r w:rsidR="0002226F">
              <w:rPr>
                <w:sz w:val="16"/>
                <w:szCs w:val="16"/>
              </w:rPr>
              <w:t>d</w:t>
            </w:r>
            <w:r w:rsidR="0002226F" w:rsidRPr="00DD4550">
              <w:rPr>
                <w:sz w:val="16"/>
                <w:szCs w:val="16"/>
              </w:rPr>
              <w:t xml:space="preserve"> circuit and measure</w:t>
            </w:r>
            <w:r w:rsidR="0002226F">
              <w:rPr>
                <w:sz w:val="16"/>
                <w:szCs w:val="16"/>
              </w:rPr>
              <w:t>d</w:t>
            </w:r>
            <w:r w:rsidR="0002226F" w:rsidRPr="00DD455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differentiation</w:t>
            </w:r>
            <w:r w:rsidR="0002226F" w:rsidRPr="00DD4550">
              <w:rPr>
                <w:sz w:val="16"/>
                <w:szCs w:val="16"/>
              </w:rPr>
              <w:t xml:space="preserve"> waveform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070" w:type="dxa"/>
          </w:tcPr>
          <w:p w14:paraId="1C2DBB79" w14:textId="77777777" w:rsidR="0002226F" w:rsidRDefault="0002226F" w:rsidP="0002226F"/>
        </w:tc>
        <w:tc>
          <w:tcPr>
            <w:tcW w:w="3330" w:type="dxa"/>
          </w:tcPr>
          <w:p w14:paraId="217DC3C3" w14:textId="77777777" w:rsidR="0002226F" w:rsidRDefault="0002226F" w:rsidP="0002226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0CBC928" w14:textId="77777777" w:rsidR="0002226F" w:rsidRDefault="0002226F" w:rsidP="0002226F"/>
        </w:tc>
      </w:tr>
      <w:tr w:rsidR="0002226F" w14:paraId="43D27734" w14:textId="77777777" w:rsidTr="00202052">
        <w:tc>
          <w:tcPr>
            <w:tcW w:w="3600" w:type="dxa"/>
          </w:tcPr>
          <w:p w14:paraId="3CE6F7F2" w14:textId="017C27F9" w:rsidR="0002226F" w:rsidRDefault="00CD2599" w:rsidP="0002226F">
            <w:r>
              <w:rPr>
                <w:sz w:val="16"/>
                <w:szCs w:val="16"/>
              </w:rPr>
              <w:t>4</w:t>
            </w:r>
            <w:r w:rsidR="0002226F">
              <w:rPr>
                <w:sz w:val="16"/>
                <w:szCs w:val="16"/>
              </w:rPr>
              <w:t>e</w:t>
            </w:r>
            <w:r w:rsidR="0002226F" w:rsidRPr="00202052">
              <w:rPr>
                <w:sz w:val="16"/>
                <w:szCs w:val="16"/>
              </w:rPr>
              <w:t xml:space="preserve">. </w:t>
            </w:r>
            <w:r w:rsidR="0002226F" w:rsidRPr="00DD4550">
              <w:rPr>
                <w:sz w:val="16"/>
                <w:szCs w:val="16"/>
              </w:rPr>
              <w:t>Document</w:t>
            </w:r>
            <w:r w:rsidR="0002226F">
              <w:rPr>
                <w:sz w:val="16"/>
                <w:szCs w:val="16"/>
              </w:rPr>
              <w:t>ed</w:t>
            </w:r>
            <w:r w:rsidR="0002226F" w:rsidRPr="00DD4550">
              <w:rPr>
                <w:sz w:val="16"/>
                <w:szCs w:val="16"/>
              </w:rPr>
              <w:t xml:space="preserve"> measured waveforms and any discrepancies between the predicted and measured waveforms.</w:t>
            </w:r>
          </w:p>
        </w:tc>
        <w:tc>
          <w:tcPr>
            <w:tcW w:w="2070" w:type="dxa"/>
          </w:tcPr>
          <w:p w14:paraId="03C2C400" w14:textId="77777777" w:rsidR="0002226F" w:rsidRDefault="0002226F" w:rsidP="0002226F"/>
        </w:tc>
        <w:tc>
          <w:tcPr>
            <w:tcW w:w="3330" w:type="dxa"/>
          </w:tcPr>
          <w:p w14:paraId="61E5F99B" w14:textId="77777777" w:rsidR="0002226F" w:rsidRDefault="0002226F" w:rsidP="0002226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4EA5A5B2" w14:textId="77777777" w:rsidR="0002226F" w:rsidRDefault="0002226F" w:rsidP="0002226F"/>
        </w:tc>
      </w:tr>
      <w:tr w:rsidR="0002226F" w14:paraId="7E559190" w14:textId="77777777" w:rsidTr="00202052">
        <w:tc>
          <w:tcPr>
            <w:tcW w:w="3600" w:type="dxa"/>
          </w:tcPr>
          <w:p w14:paraId="7C33E20D" w14:textId="418ADDF8" w:rsidR="0002226F" w:rsidRPr="00202052" w:rsidRDefault="0002226F" w:rsidP="000222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0A41C1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.</w:t>
            </w:r>
            <w:r w:rsidRPr="00202052">
              <w:rPr>
                <w:sz w:val="16"/>
                <w:szCs w:val="16"/>
              </w:rPr>
              <w:t xml:space="preserve"> </w:t>
            </w:r>
            <w:r w:rsidRPr="00DD4550">
              <w:rPr>
                <w:sz w:val="16"/>
                <w:szCs w:val="16"/>
              </w:rPr>
              <w:t>“what is Integration?”</w:t>
            </w:r>
          </w:p>
        </w:tc>
        <w:tc>
          <w:tcPr>
            <w:tcW w:w="2070" w:type="dxa"/>
          </w:tcPr>
          <w:p w14:paraId="6D73F698" w14:textId="77777777" w:rsidR="0002226F" w:rsidRDefault="0002226F" w:rsidP="0002226F"/>
        </w:tc>
        <w:tc>
          <w:tcPr>
            <w:tcW w:w="3330" w:type="dxa"/>
          </w:tcPr>
          <w:p w14:paraId="14C81863" w14:textId="77777777" w:rsidR="0002226F" w:rsidRPr="00202052" w:rsidRDefault="0002226F" w:rsidP="0002226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5B5C487C" w14:textId="77777777" w:rsidR="0002226F" w:rsidRDefault="0002226F" w:rsidP="0002226F"/>
        </w:tc>
      </w:tr>
      <w:tr w:rsidR="000A41C1" w14:paraId="2EEAAB5E" w14:textId="77777777" w:rsidTr="00202052">
        <w:tc>
          <w:tcPr>
            <w:tcW w:w="3600" w:type="dxa"/>
          </w:tcPr>
          <w:p w14:paraId="1186CEAB" w14:textId="786B26D9" w:rsidR="000A41C1" w:rsidRDefault="000A41C1" w:rsidP="000A41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5c</w:t>
            </w:r>
            <w:r w:rsidRPr="00202052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P</w:t>
            </w:r>
            <w:r w:rsidRPr="00DD4550">
              <w:rPr>
                <w:sz w:val="16"/>
                <w:szCs w:val="16"/>
              </w:rPr>
              <w:t xml:space="preserve">redicted </w:t>
            </w:r>
            <w:r>
              <w:rPr>
                <w:sz w:val="16"/>
                <w:szCs w:val="16"/>
              </w:rPr>
              <w:t>integration</w:t>
            </w:r>
            <w:r w:rsidRPr="00DD4550">
              <w:rPr>
                <w:sz w:val="16"/>
                <w:szCs w:val="16"/>
              </w:rPr>
              <w:t xml:space="preserve"> waveform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070" w:type="dxa"/>
          </w:tcPr>
          <w:p w14:paraId="7BB32C84" w14:textId="77777777" w:rsidR="000A41C1" w:rsidRDefault="000A41C1" w:rsidP="000A41C1"/>
        </w:tc>
        <w:tc>
          <w:tcPr>
            <w:tcW w:w="3330" w:type="dxa"/>
          </w:tcPr>
          <w:p w14:paraId="23BFBF36" w14:textId="4AC3F041" w:rsidR="000A41C1" w:rsidRPr="00202052" w:rsidRDefault="000A41C1" w:rsidP="000A41C1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0E174CD1" w14:textId="77777777" w:rsidR="000A41C1" w:rsidRDefault="000A41C1" w:rsidP="000A41C1"/>
        </w:tc>
      </w:tr>
      <w:tr w:rsidR="000A41C1" w14:paraId="00DEDD4F" w14:textId="77777777" w:rsidTr="00202052">
        <w:tc>
          <w:tcPr>
            <w:tcW w:w="3600" w:type="dxa"/>
          </w:tcPr>
          <w:p w14:paraId="3895C0D1" w14:textId="2118C942" w:rsidR="000A41C1" w:rsidRDefault="000A41C1" w:rsidP="000A41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5d</w:t>
            </w:r>
            <w:r w:rsidRPr="00202052">
              <w:rPr>
                <w:sz w:val="16"/>
                <w:szCs w:val="16"/>
              </w:rPr>
              <w:t xml:space="preserve">. </w:t>
            </w:r>
            <w:r w:rsidRPr="00DD4550">
              <w:rPr>
                <w:sz w:val="16"/>
                <w:szCs w:val="16"/>
              </w:rPr>
              <w:t>Assemble</w:t>
            </w:r>
            <w:r>
              <w:rPr>
                <w:sz w:val="16"/>
                <w:szCs w:val="16"/>
              </w:rPr>
              <w:t>d</w:t>
            </w:r>
            <w:r w:rsidRPr="00DD4550">
              <w:rPr>
                <w:sz w:val="16"/>
                <w:szCs w:val="16"/>
              </w:rPr>
              <w:t xml:space="preserve"> circuit and measure</w:t>
            </w:r>
            <w:r>
              <w:rPr>
                <w:sz w:val="16"/>
                <w:szCs w:val="16"/>
              </w:rPr>
              <w:t>d</w:t>
            </w:r>
            <w:r w:rsidRPr="00DD455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integration</w:t>
            </w:r>
            <w:r w:rsidRPr="00DD4550">
              <w:rPr>
                <w:sz w:val="16"/>
                <w:szCs w:val="16"/>
              </w:rPr>
              <w:t xml:space="preserve"> waveform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070" w:type="dxa"/>
          </w:tcPr>
          <w:p w14:paraId="6412E864" w14:textId="77777777" w:rsidR="000A41C1" w:rsidRDefault="000A41C1" w:rsidP="000A41C1"/>
        </w:tc>
        <w:tc>
          <w:tcPr>
            <w:tcW w:w="3330" w:type="dxa"/>
          </w:tcPr>
          <w:p w14:paraId="446A35B2" w14:textId="3C08DABF" w:rsidR="000A41C1" w:rsidRPr="00202052" w:rsidRDefault="000A41C1" w:rsidP="000A41C1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399AC0AF" w14:textId="77777777" w:rsidR="000A41C1" w:rsidRDefault="000A41C1" w:rsidP="000A41C1"/>
        </w:tc>
      </w:tr>
      <w:tr w:rsidR="000A41C1" w14:paraId="5B740BAB" w14:textId="77777777" w:rsidTr="00202052">
        <w:tc>
          <w:tcPr>
            <w:tcW w:w="3600" w:type="dxa"/>
          </w:tcPr>
          <w:p w14:paraId="00DCCA1D" w14:textId="0F01E403" w:rsidR="000A41C1" w:rsidRDefault="000A41C1" w:rsidP="000A41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5e</w:t>
            </w:r>
            <w:r w:rsidRPr="00202052">
              <w:rPr>
                <w:sz w:val="16"/>
                <w:szCs w:val="16"/>
              </w:rPr>
              <w:t xml:space="preserve">. </w:t>
            </w:r>
            <w:r w:rsidRPr="00DD4550">
              <w:rPr>
                <w:sz w:val="16"/>
                <w:szCs w:val="16"/>
              </w:rPr>
              <w:t>Document</w:t>
            </w:r>
            <w:r>
              <w:rPr>
                <w:sz w:val="16"/>
                <w:szCs w:val="16"/>
              </w:rPr>
              <w:t>ed</w:t>
            </w:r>
            <w:r w:rsidRPr="00DD4550">
              <w:rPr>
                <w:sz w:val="16"/>
                <w:szCs w:val="16"/>
              </w:rPr>
              <w:t xml:space="preserve"> measured waveforms and any discrepancies between the predicted and measured waveforms.</w:t>
            </w:r>
          </w:p>
        </w:tc>
        <w:tc>
          <w:tcPr>
            <w:tcW w:w="2070" w:type="dxa"/>
          </w:tcPr>
          <w:p w14:paraId="314266AC" w14:textId="77777777" w:rsidR="000A41C1" w:rsidRDefault="000A41C1" w:rsidP="000A41C1"/>
        </w:tc>
        <w:tc>
          <w:tcPr>
            <w:tcW w:w="3330" w:type="dxa"/>
          </w:tcPr>
          <w:p w14:paraId="5B6992EF" w14:textId="01BE5875" w:rsidR="000A41C1" w:rsidRPr="00202052" w:rsidRDefault="000A41C1" w:rsidP="000A41C1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C36C016" w14:textId="77777777" w:rsidR="000A41C1" w:rsidRDefault="000A41C1" w:rsidP="000A41C1"/>
        </w:tc>
      </w:tr>
      <w:tr w:rsidR="000A41C1" w14:paraId="41F022F3" w14:textId="77777777" w:rsidTr="00202052">
        <w:tc>
          <w:tcPr>
            <w:tcW w:w="3600" w:type="dxa"/>
          </w:tcPr>
          <w:p w14:paraId="0DF08CBF" w14:textId="6050014E" w:rsidR="000A41C1" w:rsidRDefault="00985B54" w:rsidP="000A41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="000A41C1">
              <w:rPr>
                <w:sz w:val="16"/>
                <w:szCs w:val="16"/>
              </w:rPr>
              <w:t xml:space="preserve">. Fig 2 </w:t>
            </w:r>
            <w:r>
              <w:rPr>
                <w:sz w:val="16"/>
                <w:szCs w:val="16"/>
              </w:rPr>
              <w:t>Calculations</w:t>
            </w:r>
          </w:p>
        </w:tc>
        <w:tc>
          <w:tcPr>
            <w:tcW w:w="2070" w:type="dxa"/>
          </w:tcPr>
          <w:p w14:paraId="605424E5" w14:textId="77777777" w:rsidR="000A41C1" w:rsidRDefault="000A41C1" w:rsidP="000A41C1"/>
        </w:tc>
        <w:tc>
          <w:tcPr>
            <w:tcW w:w="3330" w:type="dxa"/>
          </w:tcPr>
          <w:p w14:paraId="17185729" w14:textId="77777777" w:rsidR="000A41C1" w:rsidRPr="00202052" w:rsidRDefault="000A41C1" w:rsidP="000A41C1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BD47DF0" w14:textId="77777777" w:rsidR="000A41C1" w:rsidRDefault="000A41C1" w:rsidP="000A41C1"/>
        </w:tc>
      </w:tr>
      <w:tr w:rsidR="00985B54" w14:paraId="1052C3AB" w14:textId="77777777" w:rsidTr="00202052">
        <w:tc>
          <w:tcPr>
            <w:tcW w:w="3600" w:type="dxa"/>
          </w:tcPr>
          <w:p w14:paraId="11DA7B90" w14:textId="1F460EB7" w:rsidR="00985B54" w:rsidRDefault="00985B54" w:rsidP="00985B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Fig 2 Assemble, Measure, and Documentation</w:t>
            </w:r>
          </w:p>
        </w:tc>
        <w:tc>
          <w:tcPr>
            <w:tcW w:w="2070" w:type="dxa"/>
          </w:tcPr>
          <w:p w14:paraId="05C304E1" w14:textId="77777777" w:rsidR="00985B54" w:rsidRDefault="00985B54" w:rsidP="00985B54"/>
        </w:tc>
        <w:tc>
          <w:tcPr>
            <w:tcW w:w="3330" w:type="dxa"/>
          </w:tcPr>
          <w:p w14:paraId="259EDCBE" w14:textId="4270EEB0" w:rsidR="00985B54" w:rsidRPr="00202052" w:rsidRDefault="00985B54" w:rsidP="00985B54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5A8736EB" w14:textId="77777777" w:rsidR="00985B54" w:rsidRDefault="00985B54" w:rsidP="00985B54"/>
        </w:tc>
      </w:tr>
      <w:tr w:rsidR="00985B54" w14:paraId="2BB3240F" w14:textId="77777777" w:rsidTr="00202052">
        <w:tc>
          <w:tcPr>
            <w:tcW w:w="3600" w:type="dxa"/>
          </w:tcPr>
          <w:p w14:paraId="6A9C8875" w14:textId="3C6B9D5E" w:rsidR="00985B54" w:rsidRDefault="00105E66" w:rsidP="00985B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="00985B54">
              <w:rPr>
                <w:sz w:val="16"/>
                <w:szCs w:val="16"/>
              </w:rPr>
              <w:t>. Fig 2 Analysis</w:t>
            </w:r>
          </w:p>
        </w:tc>
        <w:tc>
          <w:tcPr>
            <w:tcW w:w="2070" w:type="dxa"/>
          </w:tcPr>
          <w:p w14:paraId="122BE3BF" w14:textId="77777777" w:rsidR="00985B54" w:rsidRDefault="00985B54" w:rsidP="00985B54"/>
        </w:tc>
        <w:tc>
          <w:tcPr>
            <w:tcW w:w="3330" w:type="dxa"/>
          </w:tcPr>
          <w:p w14:paraId="38CCD7CD" w14:textId="157C26D0" w:rsidR="00985B54" w:rsidRPr="00202052" w:rsidRDefault="00985B54" w:rsidP="00985B54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257F9CE8" w14:textId="77777777" w:rsidR="00985B54" w:rsidRDefault="00985B54" w:rsidP="00985B54"/>
        </w:tc>
      </w:tr>
      <w:tr w:rsidR="00985B54" w14:paraId="765F8FF5" w14:textId="77777777" w:rsidTr="00202052">
        <w:tc>
          <w:tcPr>
            <w:tcW w:w="3600" w:type="dxa"/>
          </w:tcPr>
          <w:p w14:paraId="7608BEBB" w14:textId="182D641A" w:rsidR="00985B54" w:rsidRDefault="00985B54" w:rsidP="00985B54">
            <w:pPr>
              <w:rPr>
                <w:sz w:val="16"/>
                <w:szCs w:val="16"/>
              </w:rPr>
            </w:pPr>
            <w:bookmarkStart w:id="0" w:name="_Hlk61534008"/>
            <w:r>
              <w:rPr>
                <w:sz w:val="16"/>
                <w:szCs w:val="16"/>
              </w:rPr>
              <w:t>8. Fig 3 Circuit Calculations.</w:t>
            </w:r>
            <w:bookmarkEnd w:id="0"/>
          </w:p>
        </w:tc>
        <w:tc>
          <w:tcPr>
            <w:tcW w:w="2070" w:type="dxa"/>
          </w:tcPr>
          <w:p w14:paraId="4889F0B6" w14:textId="77777777" w:rsidR="00985B54" w:rsidRDefault="00985B54" w:rsidP="00985B54"/>
        </w:tc>
        <w:tc>
          <w:tcPr>
            <w:tcW w:w="3330" w:type="dxa"/>
          </w:tcPr>
          <w:p w14:paraId="6EE45BCB" w14:textId="7D8CA539" w:rsidR="00985B54" w:rsidRPr="00202052" w:rsidRDefault="00985B54" w:rsidP="00985B54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49A2673E" w14:textId="77777777" w:rsidR="00985B54" w:rsidRDefault="00985B54" w:rsidP="00985B54"/>
        </w:tc>
      </w:tr>
      <w:tr w:rsidR="00985B54" w14:paraId="17AEAEF4" w14:textId="77777777" w:rsidTr="00202052">
        <w:tc>
          <w:tcPr>
            <w:tcW w:w="3600" w:type="dxa"/>
          </w:tcPr>
          <w:p w14:paraId="2540FEE4" w14:textId="5581425F" w:rsidR="00985B54" w:rsidRDefault="00985B54" w:rsidP="00985B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 Fig 3 </w:t>
            </w:r>
            <w:r w:rsidR="00105E66">
              <w:rPr>
                <w:sz w:val="16"/>
                <w:szCs w:val="16"/>
              </w:rPr>
              <w:t>Assemble, Measure, and Documentation</w:t>
            </w:r>
          </w:p>
        </w:tc>
        <w:tc>
          <w:tcPr>
            <w:tcW w:w="2070" w:type="dxa"/>
          </w:tcPr>
          <w:p w14:paraId="497F353D" w14:textId="77777777" w:rsidR="00985B54" w:rsidRDefault="00985B54" w:rsidP="00985B54"/>
        </w:tc>
        <w:tc>
          <w:tcPr>
            <w:tcW w:w="3330" w:type="dxa"/>
          </w:tcPr>
          <w:p w14:paraId="302A38C8" w14:textId="5A2171CB" w:rsidR="00985B54" w:rsidRPr="00202052" w:rsidRDefault="00985B54" w:rsidP="00985B54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5ED11F68" w14:textId="77777777" w:rsidR="00985B54" w:rsidRDefault="00985B54" w:rsidP="00985B54"/>
        </w:tc>
      </w:tr>
      <w:tr w:rsidR="00985B54" w14:paraId="061DD7BD" w14:textId="77777777" w:rsidTr="00202052">
        <w:tc>
          <w:tcPr>
            <w:tcW w:w="3600" w:type="dxa"/>
          </w:tcPr>
          <w:p w14:paraId="2D490502" w14:textId="77480304" w:rsidR="00985B54" w:rsidRDefault="00985B54" w:rsidP="00985B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 Fig 3 Analysis</w:t>
            </w:r>
          </w:p>
        </w:tc>
        <w:tc>
          <w:tcPr>
            <w:tcW w:w="2070" w:type="dxa"/>
          </w:tcPr>
          <w:p w14:paraId="6551DF49" w14:textId="77777777" w:rsidR="00985B54" w:rsidRDefault="00985B54" w:rsidP="00985B54"/>
        </w:tc>
        <w:tc>
          <w:tcPr>
            <w:tcW w:w="3330" w:type="dxa"/>
          </w:tcPr>
          <w:p w14:paraId="10EFF141" w14:textId="5F812C30" w:rsidR="00985B54" w:rsidRPr="00202052" w:rsidRDefault="00985B54" w:rsidP="00985B54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6006F625" w14:textId="77777777" w:rsidR="00985B54" w:rsidRDefault="00985B54" w:rsidP="00985B54"/>
        </w:tc>
      </w:tr>
      <w:tr w:rsidR="00985B54" w14:paraId="67DF1447" w14:textId="77777777" w:rsidTr="00A11462">
        <w:trPr>
          <w:trHeight w:val="1268"/>
        </w:trPr>
        <w:tc>
          <w:tcPr>
            <w:tcW w:w="3600" w:type="dxa"/>
          </w:tcPr>
          <w:p w14:paraId="0043892A" w14:textId="77777777" w:rsidR="00985B54" w:rsidRDefault="00985B54" w:rsidP="00985B54">
            <w:pPr>
              <w:rPr>
                <w:sz w:val="16"/>
                <w:szCs w:val="16"/>
              </w:rPr>
            </w:pPr>
          </w:p>
          <w:p w14:paraId="0B6A6F6A" w14:textId="77777777" w:rsidR="00985B54" w:rsidRDefault="00985B54" w:rsidP="00985B54">
            <w:pPr>
              <w:rPr>
                <w:sz w:val="16"/>
                <w:szCs w:val="16"/>
              </w:rPr>
            </w:pPr>
          </w:p>
          <w:p w14:paraId="0CBE4E2A" w14:textId="77777777" w:rsidR="00985B54" w:rsidRDefault="00985B54" w:rsidP="00985B54">
            <w:pPr>
              <w:rPr>
                <w:sz w:val="16"/>
                <w:szCs w:val="16"/>
              </w:rPr>
            </w:pPr>
          </w:p>
          <w:p w14:paraId="761D9DF5" w14:textId="77777777" w:rsidR="00985B54" w:rsidRDefault="00985B54" w:rsidP="00985B54">
            <w:pPr>
              <w:rPr>
                <w:sz w:val="16"/>
                <w:szCs w:val="16"/>
              </w:rPr>
            </w:pPr>
          </w:p>
          <w:p w14:paraId="18835982" w14:textId="77777777" w:rsidR="00985B54" w:rsidRDefault="00985B54" w:rsidP="00985B54">
            <w:pPr>
              <w:rPr>
                <w:sz w:val="16"/>
                <w:szCs w:val="16"/>
              </w:rPr>
            </w:pPr>
          </w:p>
          <w:p w14:paraId="5AB64B3E" w14:textId="77777777" w:rsidR="00985B54" w:rsidRDefault="00985B54" w:rsidP="00985B54">
            <w:pPr>
              <w:rPr>
                <w:sz w:val="16"/>
                <w:szCs w:val="16"/>
              </w:rPr>
            </w:pPr>
          </w:p>
          <w:p w14:paraId="028746BA" w14:textId="77777777" w:rsidR="00985B54" w:rsidRDefault="00985B54" w:rsidP="00985B54">
            <w:pPr>
              <w:rPr>
                <w:sz w:val="16"/>
                <w:szCs w:val="16"/>
              </w:rPr>
            </w:pPr>
          </w:p>
          <w:p w14:paraId="130380BA" w14:textId="77777777" w:rsidR="00985B54" w:rsidRDefault="00985B54" w:rsidP="00985B54">
            <w:pPr>
              <w:rPr>
                <w:sz w:val="16"/>
                <w:szCs w:val="16"/>
              </w:rPr>
            </w:pPr>
          </w:p>
          <w:p w14:paraId="03AC5037" w14:textId="77777777" w:rsidR="00985B54" w:rsidRDefault="00985B54" w:rsidP="00985B54">
            <w:pPr>
              <w:rPr>
                <w:sz w:val="16"/>
                <w:szCs w:val="16"/>
              </w:rPr>
            </w:pPr>
          </w:p>
          <w:p w14:paraId="55176B7B" w14:textId="77777777" w:rsidR="00985B54" w:rsidRDefault="00985B54" w:rsidP="00985B54">
            <w:pPr>
              <w:rPr>
                <w:sz w:val="16"/>
                <w:szCs w:val="16"/>
              </w:rPr>
            </w:pPr>
          </w:p>
          <w:p w14:paraId="07B87B0E" w14:textId="77777777" w:rsidR="00985B54" w:rsidRDefault="00985B54" w:rsidP="00985B54">
            <w:pPr>
              <w:rPr>
                <w:sz w:val="16"/>
                <w:szCs w:val="16"/>
              </w:rPr>
            </w:pPr>
          </w:p>
          <w:p w14:paraId="29B711E2" w14:textId="77777777" w:rsidR="00985B54" w:rsidRDefault="00985B54" w:rsidP="00985B54">
            <w:pPr>
              <w:rPr>
                <w:sz w:val="16"/>
                <w:szCs w:val="16"/>
              </w:rPr>
            </w:pPr>
          </w:p>
          <w:p w14:paraId="66C4A475" w14:textId="4B557D5C" w:rsidR="00985B54" w:rsidRDefault="00985B54" w:rsidP="00985B54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14:paraId="20E6057B" w14:textId="77777777" w:rsidR="00985B54" w:rsidRDefault="00985B54" w:rsidP="00985B54"/>
        </w:tc>
        <w:tc>
          <w:tcPr>
            <w:tcW w:w="3330" w:type="dxa"/>
          </w:tcPr>
          <w:p w14:paraId="336D0585" w14:textId="77777777" w:rsidR="00985B54" w:rsidRPr="00202052" w:rsidRDefault="00985B54" w:rsidP="00985B54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78797DE1" w14:textId="77777777" w:rsidR="00985B54" w:rsidRDefault="00985B54" w:rsidP="00985B54"/>
        </w:tc>
      </w:tr>
    </w:tbl>
    <w:p w14:paraId="3479980C" w14:textId="4F4FD0DD" w:rsidR="00571ABD" w:rsidRDefault="0070769E" w:rsidP="00A1509D">
      <w:r>
        <w:t>Check-Off Redo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Long-term goals table"/>
      </w:tblPr>
      <w:tblGrid>
        <w:gridCol w:w="3330"/>
        <w:gridCol w:w="2340"/>
        <w:gridCol w:w="3420"/>
        <w:gridCol w:w="1710"/>
      </w:tblGrid>
      <w:tr w:rsidR="0070769E" w14:paraId="701D1339" w14:textId="77777777" w:rsidTr="00707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0" w:type="dxa"/>
          </w:tcPr>
          <w:p w14:paraId="37CAE10C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 xml:space="preserve"> (write in Action Item!)</w:t>
            </w:r>
          </w:p>
        </w:tc>
        <w:tc>
          <w:tcPr>
            <w:tcW w:w="2340" w:type="dxa"/>
          </w:tcPr>
          <w:p w14:paraId="7D285748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1648547143"/>
            <w:placeholder>
              <w:docPart w:val="A36259B783B54A56BBA47BAC2A11E8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20" w:type="dxa"/>
              </w:tcPr>
              <w:p w14:paraId="0FA961C4" w14:textId="77777777" w:rsidR="0070769E" w:rsidRPr="00A1509D" w:rsidRDefault="0070769E" w:rsidP="00A1509D">
                <w:pPr>
                  <w:rPr>
                    <w:color w:val="auto"/>
                  </w:rPr>
                </w:pPr>
                <w:r w:rsidRPr="00A1509D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710" w:type="dxa"/>
          </w:tcPr>
          <w:p w14:paraId="70185260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Instructor Initials</w:t>
            </w:r>
          </w:p>
        </w:tc>
      </w:tr>
      <w:tr w:rsidR="0070769E" w14:paraId="4BCF34BD" w14:textId="77777777" w:rsidTr="0070769E">
        <w:tc>
          <w:tcPr>
            <w:tcW w:w="3330" w:type="dxa"/>
          </w:tcPr>
          <w:p w14:paraId="267776B5" w14:textId="77777777" w:rsidR="0070769E" w:rsidRDefault="0070769E" w:rsidP="0070244F"/>
        </w:tc>
        <w:tc>
          <w:tcPr>
            <w:tcW w:w="2340" w:type="dxa"/>
          </w:tcPr>
          <w:p w14:paraId="5011C11D" w14:textId="77777777" w:rsidR="0070769E" w:rsidRDefault="0070769E" w:rsidP="0070244F"/>
        </w:tc>
        <w:tc>
          <w:tcPr>
            <w:tcW w:w="3420" w:type="dxa"/>
          </w:tcPr>
          <w:p w14:paraId="542A5AB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77E5F404" w14:textId="77777777" w:rsidR="0070769E" w:rsidRDefault="0070769E" w:rsidP="0070244F"/>
        </w:tc>
      </w:tr>
      <w:tr w:rsidR="0070769E" w14:paraId="26264FAC" w14:textId="77777777" w:rsidTr="0070769E">
        <w:tc>
          <w:tcPr>
            <w:tcW w:w="3330" w:type="dxa"/>
          </w:tcPr>
          <w:p w14:paraId="67271717" w14:textId="77777777" w:rsidR="0070769E" w:rsidRDefault="0070769E" w:rsidP="0070244F"/>
        </w:tc>
        <w:tc>
          <w:tcPr>
            <w:tcW w:w="2340" w:type="dxa"/>
          </w:tcPr>
          <w:p w14:paraId="61ADC4CA" w14:textId="77777777" w:rsidR="0070769E" w:rsidRDefault="0070769E" w:rsidP="0070244F"/>
        </w:tc>
        <w:tc>
          <w:tcPr>
            <w:tcW w:w="3420" w:type="dxa"/>
          </w:tcPr>
          <w:p w14:paraId="626367C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1A901FF2" w14:textId="77777777" w:rsidR="0070769E" w:rsidRDefault="0070769E" w:rsidP="0070244F"/>
        </w:tc>
      </w:tr>
      <w:tr w:rsidR="00A11462" w14:paraId="2F7966F4" w14:textId="77777777" w:rsidTr="0070769E">
        <w:tc>
          <w:tcPr>
            <w:tcW w:w="3330" w:type="dxa"/>
          </w:tcPr>
          <w:p w14:paraId="7757585A" w14:textId="77777777" w:rsidR="00A11462" w:rsidRDefault="00A11462" w:rsidP="0070244F"/>
        </w:tc>
        <w:tc>
          <w:tcPr>
            <w:tcW w:w="2340" w:type="dxa"/>
          </w:tcPr>
          <w:p w14:paraId="6CE57A84" w14:textId="77777777" w:rsidR="00A11462" w:rsidRDefault="00A11462" w:rsidP="0070244F"/>
        </w:tc>
        <w:tc>
          <w:tcPr>
            <w:tcW w:w="3420" w:type="dxa"/>
          </w:tcPr>
          <w:p w14:paraId="3A9A03AD" w14:textId="7BC38C78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18BE913" w14:textId="77777777" w:rsidR="00A11462" w:rsidRDefault="00A11462" w:rsidP="0070244F"/>
        </w:tc>
      </w:tr>
      <w:tr w:rsidR="00A11462" w14:paraId="396F00D4" w14:textId="77777777" w:rsidTr="0070769E">
        <w:tc>
          <w:tcPr>
            <w:tcW w:w="3330" w:type="dxa"/>
          </w:tcPr>
          <w:p w14:paraId="375CC5E9" w14:textId="77777777" w:rsidR="00A11462" w:rsidRDefault="00A11462" w:rsidP="0070244F"/>
        </w:tc>
        <w:tc>
          <w:tcPr>
            <w:tcW w:w="2340" w:type="dxa"/>
          </w:tcPr>
          <w:p w14:paraId="7D215927" w14:textId="77777777" w:rsidR="00A11462" w:rsidRDefault="00A11462" w:rsidP="0070244F"/>
        </w:tc>
        <w:tc>
          <w:tcPr>
            <w:tcW w:w="3420" w:type="dxa"/>
          </w:tcPr>
          <w:p w14:paraId="03662163" w14:textId="17F0C0F2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01B7BF4" w14:textId="77777777" w:rsidR="00A11462" w:rsidRDefault="00A11462" w:rsidP="0070244F"/>
        </w:tc>
      </w:tr>
      <w:tr w:rsidR="00A11462" w14:paraId="7E4FB68F" w14:textId="77777777" w:rsidTr="0070769E">
        <w:tc>
          <w:tcPr>
            <w:tcW w:w="3330" w:type="dxa"/>
          </w:tcPr>
          <w:p w14:paraId="1A570A97" w14:textId="77777777" w:rsidR="00A11462" w:rsidRDefault="00A11462" w:rsidP="0070244F"/>
        </w:tc>
        <w:tc>
          <w:tcPr>
            <w:tcW w:w="2340" w:type="dxa"/>
          </w:tcPr>
          <w:p w14:paraId="183E094A" w14:textId="77777777" w:rsidR="00A11462" w:rsidRDefault="00A11462" w:rsidP="0070244F"/>
        </w:tc>
        <w:tc>
          <w:tcPr>
            <w:tcW w:w="3420" w:type="dxa"/>
          </w:tcPr>
          <w:p w14:paraId="1EF72BD5" w14:textId="0A26C661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B595CF4" w14:textId="77777777" w:rsidR="00A11462" w:rsidRDefault="00A11462" w:rsidP="0070244F"/>
        </w:tc>
      </w:tr>
      <w:tr w:rsidR="00A11462" w14:paraId="7B804990" w14:textId="77777777" w:rsidTr="0070769E">
        <w:tc>
          <w:tcPr>
            <w:tcW w:w="3330" w:type="dxa"/>
          </w:tcPr>
          <w:p w14:paraId="773682BB" w14:textId="77777777" w:rsidR="00A11462" w:rsidRDefault="00A11462" w:rsidP="0070244F"/>
        </w:tc>
        <w:tc>
          <w:tcPr>
            <w:tcW w:w="2340" w:type="dxa"/>
          </w:tcPr>
          <w:p w14:paraId="01422876" w14:textId="77777777" w:rsidR="00A11462" w:rsidRDefault="00A11462" w:rsidP="0070244F"/>
        </w:tc>
        <w:tc>
          <w:tcPr>
            <w:tcW w:w="3420" w:type="dxa"/>
          </w:tcPr>
          <w:p w14:paraId="6216F954" w14:textId="0C952F23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2667E9C7" w14:textId="77777777" w:rsidR="00A11462" w:rsidRDefault="00A11462" w:rsidP="0070244F"/>
        </w:tc>
      </w:tr>
      <w:tr w:rsidR="00A11462" w14:paraId="3940232F" w14:textId="77777777" w:rsidTr="0070769E">
        <w:tc>
          <w:tcPr>
            <w:tcW w:w="3330" w:type="dxa"/>
          </w:tcPr>
          <w:p w14:paraId="28CBF423" w14:textId="77777777" w:rsidR="00A11462" w:rsidRDefault="00A11462" w:rsidP="0070244F"/>
        </w:tc>
        <w:tc>
          <w:tcPr>
            <w:tcW w:w="2340" w:type="dxa"/>
          </w:tcPr>
          <w:p w14:paraId="33619C56" w14:textId="77777777" w:rsidR="00A11462" w:rsidRDefault="00A11462" w:rsidP="0070244F"/>
        </w:tc>
        <w:tc>
          <w:tcPr>
            <w:tcW w:w="3420" w:type="dxa"/>
          </w:tcPr>
          <w:p w14:paraId="42B75CDE" w14:textId="523E1885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F729162" w14:textId="77777777" w:rsidR="00A11462" w:rsidRDefault="00A11462" w:rsidP="0070244F"/>
        </w:tc>
      </w:tr>
      <w:tr w:rsidR="00A11462" w14:paraId="25006A69" w14:textId="77777777" w:rsidTr="0070769E">
        <w:tc>
          <w:tcPr>
            <w:tcW w:w="3330" w:type="dxa"/>
          </w:tcPr>
          <w:p w14:paraId="08EE2CD1" w14:textId="77777777" w:rsidR="00A11462" w:rsidRDefault="00A11462" w:rsidP="0070244F"/>
        </w:tc>
        <w:tc>
          <w:tcPr>
            <w:tcW w:w="2340" w:type="dxa"/>
          </w:tcPr>
          <w:p w14:paraId="343A0154" w14:textId="77777777" w:rsidR="00A11462" w:rsidRDefault="00A11462" w:rsidP="0070244F"/>
        </w:tc>
        <w:tc>
          <w:tcPr>
            <w:tcW w:w="3420" w:type="dxa"/>
          </w:tcPr>
          <w:p w14:paraId="3051BE38" w14:textId="333F991C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AFB47DB" w14:textId="77777777" w:rsidR="00A11462" w:rsidRDefault="00A11462" w:rsidP="0070244F"/>
        </w:tc>
      </w:tr>
      <w:tr w:rsidR="00A11462" w14:paraId="3BBF88D2" w14:textId="77777777" w:rsidTr="0070769E">
        <w:tc>
          <w:tcPr>
            <w:tcW w:w="3330" w:type="dxa"/>
          </w:tcPr>
          <w:p w14:paraId="1526A868" w14:textId="77777777" w:rsidR="00A11462" w:rsidRDefault="00A11462" w:rsidP="0070244F"/>
        </w:tc>
        <w:tc>
          <w:tcPr>
            <w:tcW w:w="2340" w:type="dxa"/>
          </w:tcPr>
          <w:p w14:paraId="07175FA6" w14:textId="77777777" w:rsidR="00A11462" w:rsidRDefault="00A11462" w:rsidP="0070244F"/>
        </w:tc>
        <w:tc>
          <w:tcPr>
            <w:tcW w:w="3420" w:type="dxa"/>
          </w:tcPr>
          <w:p w14:paraId="26BD09D2" w14:textId="29E18524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3D2E7EB4" w14:textId="77777777" w:rsidR="00A11462" w:rsidRDefault="00A11462" w:rsidP="0070244F"/>
        </w:tc>
      </w:tr>
      <w:tr w:rsidR="00A11462" w14:paraId="15685960" w14:textId="77777777" w:rsidTr="0070769E">
        <w:tc>
          <w:tcPr>
            <w:tcW w:w="3330" w:type="dxa"/>
          </w:tcPr>
          <w:p w14:paraId="13E2E81E" w14:textId="77777777" w:rsidR="00A11462" w:rsidRDefault="00A11462" w:rsidP="0070244F"/>
        </w:tc>
        <w:tc>
          <w:tcPr>
            <w:tcW w:w="2340" w:type="dxa"/>
          </w:tcPr>
          <w:p w14:paraId="02EF8D2F" w14:textId="77777777" w:rsidR="00A11462" w:rsidRDefault="00A11462" w:rsidP="0070244F"/>
        </w:tc>
        <w:tc>
          <w:tcPr>
            <w:tcW w:w="3420" w:type="dxa"/>
          </w:tcPr>
          <w:p w14:paraId="3B080616" w14:textId="4BBD71DF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3DDE54CF" w14:textId="77777777" w:rsidR="00A11462" w:rsidRDefault="00A11462" w:rsidP="0070244F"/>
        </w:tc>
      </w:tr>
      <w:tr w:rsidR="00A11462" w14:paraId="4E13771A" w14:textId="77777777" w:rsidTr="0070769E">
        <w:tc>
          <w:tcPr>
            <w:tcW w:w="3330" w:type="dxa"/>
          </w:tcPr>
          <w:p w14:paraId="36FF4655" w14:textId="77777777" w:rsidR="00A11462" w:rsidRDefault="00A11462" w:rsidP="0070244F"/>
        </w:tc>
        <w:tc>
          <w:tcPr>
            <w:tcW w:w="2340" w:type="dxa"/>
          </w:tcPr>
          <w:p w14:paraId="7A3A004B" w14:textId="77777777" w:rsidR="00A11462" w:rsidRDefault="00A11462" w:rsidP="0070244F"/>
        </w:tc>
        <w:tc>
          <w:tcPr>
            <w:tcW w:w="3420" w:type="dxa"/>
          </w:tcPr>
          <w:p w14:paraId="1E2A4026" w14:textId="3DC64FE7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55EBB1DE" w14:textId="77777777" w:rsidR="00A11462" w:rsidRDefault="00A11462" w:rsidP="0070244F"/>
        </w:tc>
      </w:tr>
    </w:tbl>
    <w:p w14:paraId="681A660F" w14:textId="77777777" w:rsidR="000C3800" w:rsidRDefault="000C3800" w:rsidP="00A11462"/>
    <w:sectPr w:rsidR="000C3800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24D4C" w14:textId="77777777" w:rsidR="00F92EF1" w:rsidRDefault="00F92EF1">
      <w:r>
        <w:separator/>
      </w:r>
    </w:p>
  </w:endnote>
  <w:endnote w:type="continuationSeparator" w:id="0">
    <w:p w14:paraId="60DE44CC" w14:textId="77777777" w:rsidR="00F92EF1" w:rsidRDefault="00F92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B2B23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E0495" w14:textId="77777777" w:rsidR="00F92EF1" w:rsidRDefault="00F92EF1">
      <w:r>
        <w:separator/>
      </w:r>
    </w:p>
  </w:footnote>
  <w:footnote w:type="continuationSeparator" w:id="0">
    <w:p w14:paraId="3879DB1C" w14:textId="77777777" w:rsidR="00F92EF1" w:rsidRDefault="00F92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10690"/>
    <w:multiLevelType w:val="hybridMultilevel"/>
    <w:tmpl w:val="EEEEA5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6866D7"/>
    <w:multiLevelType w:val="hybridMultilevel"/>
    <w:tmpl w:val="DC122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66F90"/>
    <w:multiLevelType w:val="hybridMultilevel"/>
    <w:tmpl w:val="FA682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69"/>
    <w:rsid w:val="00003E29"/>
    <w:rsid w:val="0002226F"/>
    <w:rsid w:val="00031162"/>
    <w:rsid w:val="000466A6"/>
    <w:rsid w:val="0005386B"/>
    <w:rsid w:val="000809E3"/>
    <w:rsid w:val="000A41C1"/>
    <w:rsid w:val="000C3800"/>
    <w:rsid w:val="000F4097"/>
    <w:rsid w:val="000F739B"/>
    <w:rsid w:val="00105E66"/>
    <w:rsid w:val="00156DFB"/>
    <w:rsid w:val="001A2837"/>
    <w:rsid w:val="001B7FE7"/>
    <w:rsid w:val="001D6F3F"/>
    <w:rsid w:val="001F039C"/>
    <w:rsid w:val="00201824"/>
    <w:rsid w:val="00202052"/>
    <w:rsid w:val="00233838"/>
    <w:rsid w:val="00237E27"/>
    <w:rsid w:val="00267213"/>
    <w:rsid w:val="002B07FF"/>
    <w:rsid w:val="00337852"/>
    <w:rsid w:val="00382C67"/>
    <w:rsid w:val="003A12B5"/>
    <w:rsid w:val="003C4005"/>
    <w:rsid w:val="00413740"/>
    <w:rsid w:val="004412CB"/>
    <w:rsid w:val="0047189C"/>
    <w:rsid w:val="0048263E"/>
    <w:rsid w:val="004835D4"/>
    <w:rsid w:val="004A1D74"/>
    <w:rsid w:val="004A4768"/>
    <w:rsid w:val="004D0129"/>
    <w:rsid w:val="004D6D69"/>
    <w:rsid w:val="005538D2"/>
    <w:rsid w:val="00571ABD"/>
    <w:rsid w:val="005A7C30"/>
    <w:rsid w:val="00602D15"/>
    <w:rsid w:val="00612FB1"/>
    <w:rsid w:val="0068098F"/>
    <w:rsid w:val="00687B0D"/>
    <w:rsid w:val="006952EB"/>
    <w:rsid w:val="0070244F"/>
    <w:rsid w:val="0070769E"/>
    <w:rsid w:val="00860BE1"/>
    <w:rsid w:val="00870BE8"/>
    <w:rsid w:val="00875DA4"/>
    <w:rsid w:val="00917EAE"/>
    <w:rsid w:val="00985B54"/>
    <w:rsid w:val="00A11462"/>
    <w:rsid w:val="00A1509D"/>
    <w:rsid w:val="00A47916"/>
    <w:rsid w:val="00AE6673"/>
    <w:rsid w:val="00B109B2"/>
    <w:rsid w:val="00BA5045"/>
    <w:rsid w:val="00C048FB"/>
    <w:rsid w:val="00C2505B"/>
    <w:rsid w:val="00C464FA"/>
    <w:rsid w:val="00CC4ED2"/>
    <w:rsid w:val="00CD2599"/>
    <w:rsid w:val="00D02B9E"/>
    <w:rsid w:val="00D11F1F"/>
    <w:rsid w:val="00DC4535"/>
    <w:rsid w:val="00DD4550"/>
    <w:rsid w:val="00E365B1"/>
    <w:rsid w:val="00EB6E03"/>
    <w:rsid w:val="00EC50D3"/>
    <w:rsid w:val="00EF16BE"/>
    <w:rsid w:val="00F739DF"/>
    <w:rsid w:val="00F92EF1"/>
    <w:rsid w:val="00FD06F0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DF887"/>
  <w15:chartTrackingRefBased/>
  <w15:docId w15:val="{4F2C82A8-6CCE-44E1-A113-E22B919B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D02B9E"/>
    <w:pPr>
      <w:shd w:val="clear" w:color="auto" w:fill="EADBD4" w:themeFill="accent3" w:themeFillTint="33"/>
      <w:spacing w:before="240"/>
      <w:outlineLvl w:val="1"/>
    </w:pPr>
    <w:rPr>
      <w:color w:val="000000" w:themeColor="text1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stimo\AppData\Roaming\Microsoft\Templates\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656A5785EF41CFBA8B920A40860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1F46-6504-487F-B260-E46923F2DA5F}"/>
      </w:docPartPr>
      <w:docPartBody>
        <w:p w:rsidR="00B60BD2" w:rsidRDefault="00157543" w:rsidP="00157543">
          <w:pPr>
            <w:pStyle w:val="9A656A5785EF41CFBA8B920A40860F4C"/>
          </w:pPr>
          <w:r>
            <w:t>Action item</w:t>
          </w:r>
        </w:p>
      </w:docPartBody>
    </w:docPart>
    <w:docPart>
      <w:docPartPr>
        <w:name w:val="90E2EBB3C8AF4EC09BC04DB8845D0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15E59-9D90-4B8C-821F-0BD79A5C58DA}"/>
      </w:docPartPr>
      <w:docPartBody>
        <w:p w:rsidR="00B60BD2" w:rsidRDefault="00157543" w:rsidP="00157543">
          <w:pPr>
            <w:pStyle w:val="90E2EBB3C8AF4EC09BC04DB8845D0E03"/>
          </w:pPr>
          <w:r>
            <w:t>Status</w:t>
          </w:r>
        </w:p>
      </w:docPartBody>
    </w:docPart>
    <w:docPart>
      <w:docPartPr>
        <w:name w:val="A36259B783B54A56BBA47BAC2A11E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A7A1A-872F-4921-ACB8-0CC686FBFFB4}"/>
      </w:docPartPr>
      <w:docPartBody>
        <w:p w:rsidR="00B60BD2" w:rsidRDefault="00157543" w:rsidP="00157543">
          <w:pPr>
            <w:pStyle w:val="A36259B783B54A56BBA47BAC2A11E82F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43"/>
    <w:rsid w:val="00014ECF"/>
    <w:rsid w:val="000F61F6"/>
    <w:rsid w:val="00105B74"/>
    <w:rsid w:val="00157543"/>
    <w:rsid w:val="003E203F"/>
    <w:rsid w:val="003E71A0"/>
    <w:rsid w:val="00790FE6"/>
    <w:rsid w:val="00B60BD2"/>
    <w:rsid w:val="00C1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656A5785EF41CFBA8B920A40860F4C">
    <w:name w:val="9A656A5785EF41CFBA8B920A40860F4C"/>
    <w:rsid w:val="00157543"/>
  </w:style>
  <w:style w:type="paragraph" w:customStyle="1" w:styleId="90E2EBB3C8AF4EC09BC04DB8845D0E03">
    <w:name w:val="90E2EBB3C8AF4EC09BC04DB8845D0E03"/>
    <w:rsid w:val="00157543"/>
  </w:style>
  <w:style w:type="paragraph" w:customStyle="1" w:styleId="A36259B783B54A56BBA47BAC2A11E82F">
    <w:name w:val="A36259B783B54A56BBA47BAC2A11E82F"/>
    <w:rsid w:val="00157543"/>
  </w:style>
  <w:style w:type="character" w:styleId="PlaceholderText">
    <w:name w:val="Placeholder Text"/>
    <w:basedOn w:val="DefaultParagraphFont"/>
    <w:uiPriority w:val="99"/>
    <w:semiHidden/>
    <w:rsid w:val="001575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report.dotx</Template>
  <TotalTime>54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Leishman</dc:creator>
  <cp:lastModifiedBy>Tim Leishman</cp:lastModifiedBy>
  <cp:revision>13</cp:revision>
  <cp:lastPrinted>2021-01-07T23:33:00Z</cp:lastPrinted>
  <dcterms:created xsi:type="dcterms:W3CDTF">2021-08-18T22:29:00Z</dcterms:created>
  <dcterms:modified xsi:type="dcterms:W3CDTF">2023-08-21T19:29:00Z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