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7D0B" w14:textId="0777826F" w:rsidR="004D6D69" w:rsidRDefault="004D6D69" w:rsidP="004D6D69">
      <w:pPr>
        <w:pStyle w:val="Companyname"/>
      </w:pPr>
      <w:r>
        <w:t xml:space="preserve">RCET </w:t>
      </w:r>
      <w:r w:rsidR="008C3ADA">
        <w:t>2</w:t>
      </w:r>
      <w:r>
        <w:t xml:space="preserve">253 </w:t>
      </w:r>
      <w:r w:rsidR="00FA20DB">
        <w:t>Push-Pull Amplifiers</w:t>
      </w:r>
    </w:p>
    <w:p w14:paraId="18A0EE02" w14:textId="3DEFFFC5" w:rsidR="004D6D69" w:rsidRPr="004D6D69" w:rsidRDefault="004D6D69" w:rsidP="004D6D69">
      <w:pPr>
        <w:pStyle w:val="Companyname"/>
      </w:pPr>
      <w:r>
        <w:t xml:space="preserve">Lab </w:t>
      </w:r>
      <w:r w:rsidR="00FA20DB">
        <w:t>6</w:t>
      </w:r>
      <w:r>
        <w:t xml:space="preserve"> Check-Off Sheet</w:t>
      </w:r>
    </w:p>
    <w:p w14:paraId="16B5E55B" w14:textId="019A30AD" w:rsidR="00571ABD" w:rsidRPr="00EC50D3" w:rsidRDefault="004D6D69" w:rsidP="00EC50D3">
      <w:r>
        <w:t xml:space="preserve">Student </w:t>
      </w:r>
      <w:r w:rsidRPr="00D02B9E">
        <w:t>Information</w:t>
      </w:r>
      <w:r w:rsidR="00D02B9E">
        <w:tab/>
      </w:r>
      <w:r w:rsidR="00D02B9E">
        <w:tab/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Pr="00EC50D3" w:rsidRDefault="004D6D69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Default="004D6D69" w:rsidP="00EC50D3">
      <w:r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Instructor Initials</w:t>
            </w:r>
          </w:p>
        </w:tc>
      </w:tr>
      <w:tr w:rsidR="00337852" w14:paraId="57BC3DAC" w14:textId="77777777" w:rsidTr="00202052">
        <w:tc>
          <w:tcPr>
            <w:tcW w:w="3600" w:type="dxa"/>
          </w:tcPr>
          <w:p w14:paraId="32F5467A" w14:textId="61E017BC" w:rsidR="00337852" w:rsidRPr="00A47916" w:rsidRDefault="00D83C77" w:rsidP="00A47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A20DB">
              <w:rPr>
                <w:sz w:val="16"/>
                <w:szCs w:val="16"/>
              </w:rPr>
              <w:t>c</w:t>
            </w:r>
            <w:r w:rsidR="00A47916">
              <w:rPr>
                <w:sz w:val="16"/>
                <w:szCs w:val="16"/>
              </w:rPr>
              <w:t xml:space="preserve">. </w:t>
            </w:r>
            <w:r w:rsidR="00224EC4">
              <w:rPr>
                <w:sz w:val="16"/>
                <w:szCs w:val="16"/>
              </w:rPr>
              <w:t>Calculations and Schematic</w:t>
            </w:r>
            <w:r w:rsidR="00046B8D">
              <w:rPr>
                <w:sz w:val="16"/>
                <w:szCs w:val="16"/>
              </w:rPr>
              <w:t xml:space="preserve"> </w:t>
            </w:r>
          </w:p>
        </w:tc>
        <w:tc>
          <w:tcPr>
            <w:tcW w:w="2070" w:type="dxa"/>
          </w:tcPr>
          <w:p w14:paraId="069D81DA" w14:textId="77777777" w:rsidR="00337852" w:rsidRDefault="00337852" w:rsidP="003A12B5"/>
        </w:tc>
        <w:tc>
          <w:tcPr>
            <w:tcW w:w="3330" w:type="dxa"/>
          </w:tcPr>
          <w:p w14:paraId="638B3F44" w14:textId="3BB06C50" w:rsidR="00337852" w:rsidRPr="00202052" w:rsidRDefault="003378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0700F2" w14:textId="77777777" w:rsidR="00337852" w:rsidRDefault="00337852" w:rsidP="003A12B5"/>
        </w:tc>
      </w:tr>
      <w:tr w:rsidR="00202052" w14:paraId="4E447AE4" w14:textId="77777777" w:rsidTr="00202052">
        <w:tc>
          <w:tcPr>
            <w:tcW w:w="3600" w:type="dxa"/>
          </w:tcPr>
          <w:p w14:paraId="1F5C8EAE" w14:textId="50CA45CA" w:rsidR="00202052" w:rsidRPr="00202052" w:rsidRDefault="00DF16C4" w:rsidP="004A4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24EC4">
              <w:rPr>
                <w:sz w:val="16"/>
                <w:szCs w:val="16"/>
              </w:rPr>
              <w:t>e</w:t>
            </w:r>
            <w:r w:rsidR="00FF3903">
              <w:rPr>
                <w:sz w:val="16"/>
                <w:szCs w:val="16"/>
              </w:rPr>
              <w:t xml:space="preserve">. </w:t>
            </w:r>
            <w:r w:rsidR="00224EC4">
              <w:rPr>
                <w:sz w:val="16"/>
                <w:szCs w:val="16"/>
              </w:rPr>
              <w:t>Measurements using equivalent load resistor</w:t>
            </w:r>
          </w:p>
        </w:tc>
        <w:tc>
          <w:tcPr>
            <w:tcW w:w="2070" w:type="dxa"/>
          </w:tcPr>
          <w:p w14:paraId="3CDA6E5F" w14:textId="77777777" w:rsidR="00202052" w:rsidRDefault="00202052" w:rsidP="003A12B5"/>
        </w:tc>
        <w:tc>
          <w:tcPr>
            <w:tcW w:w="3330" w:type="dxa"/>
          </w:tcPr>
          <w:p w14:paraId="22C8FF17" w14:textId="77777777" w:rsidR="00202052" w:rsidRPr="00202052" w:rsidRDefault="002020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202052" w:rsidRDefault="00202052" w:rsidP="003A12B5"/>
        </w:tc>
      </w:tr>
      <w:tr w:rsidR="00202052" w14:paraId="706A4744" w14:textId="77777777" w:rsidTr="00202052">
        <w:tc>
          <w:tcPr>
            <w:tcW w:w="3600" w:type="dxa"/>
          </w:tcPr>
          <w:p w14:paraId="342B5578" w14:textId="21373B38" w:rsidR="00202052" w:rsidRPr="00202052" w:rsidRDefault="00224E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1g</w:t>
            </w:r>
            <w:r w:rsidR="00202052" w:rsidRPr="00202052">
              <w:rPr>
                <w:sz w:val="16"/>
                <w:szCs w:val="16"/>
              </w:rPr>
              <w:t>.</w:t>
            </w:r>
            <w:r w:rsidR="00DD455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Functional test using Speaker</w:t>
            </w:r>
          </w:p>
        </w:tc>
        <w:tc>
          <w:tcPr>
            <w:tcW w:w="2070" w:type="dxa"/>
          </w:tcPr>
          <w:p w14:paraId="7D7AB1DC" w14:textId="77777777" w:rsidR="00202052" w:rsidRDefault="00202052"/>
        </w:tc>
        <w:tc>
          <w:tcPr>
            <w:tcW w:w="3330" w:type="dxa"/>
          </w:tcPr>
          <w:p w14:paraId="670639E2" w14:textId="77777777" w:rsidR="00202052" w:rsidRPr="00202052" w:rsidRDefault="0020205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4E781C5" w14:textId="77777777" w:rsidR="00202052" w:rsidRDefault="00202052"/>
        </w:tc>
      </w:tr>
    </w:tbl>
    <w:p w14:paraId="72ECBACE" w14:textId="77777777" w:rsidR="00224EC4" w:rsidRDefault="00224EC4" w:rsidP="00A1509D"/>
    <w:p w14:paraId="408E0951" w14:textId="77777777" w:rsidR="00224EC4" w:rsidRDefault="00224EC4" w:rsidP="00A1509D"/>
    <w:p w14:paraId="6AF1873C" w14:textId="77777777" w:rsidR="00224EC4" w:rsidRDefault="00224EC4" w:rsidP="00A1509D"/>
    <w:p w14:paraId="371D55F9" w14:textId="77777777" w:rsidR="00224EC4" w:rsidRDefault="00224EC4" w:rsidP="00A1509D"/>
    <w:p w14:paraId="449BB3B5" w14:textId="77777777" w:rsidR="00224EC4" w:rsidRDefault="00224EC4" w:rsidP="00A1509D"/>
    <w:p w14:paraId="468F92AF" w14:textId="77777777" w:rsidR="00224EC4" w:rsidRDefault="00224EC4" w:rsidP="00A1509D"/>
    <w:p w14:paraId="3479980C" w14:textId="244A0431" w:rsidR="00571ABD" w:rsidRDefault="0070769E" w:rsidP="00A1509D">
      <w:r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Pr="00A1509D" w:rsidRDefault="0070769E" w:rsidP="00A1509D">
                <w:pPr>
                  <w:rPr>
                    <w:color w:val="auto"/>
                  </w:rPr>
                </w:pPr>
                <w:r w:rsidRPr="00A1509D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  <w:tr w:rsidR="00A11462" w14:paraId="3BBF88D2" w14:textId="77777777" w:rsidTr="0070769E">
        <w:tc>
          <w:tcPr>
            <w:tcW w:w="3330" w:type="dxa"/>
          </w:tcPr>
          <w:p w14:paraId="1526A868" w14:textId="77777777" w:rsidR="00A11462" w:rsidRDefault="00A11462" w:rsidP="0070244F"/>
        </w:tc>
        <w:tc>
          <w:tcPr>
            <w:tcW w:w="2340" w:type="dxa"/>
          </w:tcPr>
          <w:p w14:paraId="07175FA6" w14:textId="77777777" w:rsidR="00A11462" w:rsidRDefault="00A11462" w:rsidP="0070244F"/>
        </w:tc>
        <w:tc>
          <w:tcPr>
            <w:tcW w:w="3420" w:type="dxa"/>
          </w:tcPr>
          <w:p w14:paraId="26BD09D2" w14:textId="29E18524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2E7EB4" w14:textId="77777777" w:rsidR="00A11462" w:rsidRDefault="00A11462" w:rsidP="0070244F"/>
        </w:tc>
      </w:tr>
      <w:tr w:rsidR="00A11462" w14:paraId="15685960" w14:textId="77777777" w:rsidTr="0070769E">
        <w:tc>
          <w:tcPr>
            <w:tcW w:w="3330" w:type="dxa"/>
          </w:tcPr>
          <w:p w14:paraId="13E2E81E" w14:textId="77777777" w:rsidR="00A11462" w:rsidRDefault="00A11462" w:rsidP="0070244F"/>
        </w:tc>
        <w:tc>
          <w:tcPr>
            <w:tcW w:w="2340" w:type="dxa"/>
          </w:tcPr>
          <w:p w14:paraId="02EF8D2F" w14:textId="77777777" w:rsidR="00A11462" w:rsidRDefault="00A11462" w:rsidP="0070244F"/>
        </w:tc>
        <w:tc>
          <w:tcPr>
            <w:tcW w:w="3420" w:type="dxa"/>
          </w:tcPr>
          <w:p w14:paraId="3B080616" w14:textId="4BBD71DF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DE54CF" w14:textId="77777777" w:rsidR="00A11462" w:rsidRDefault="00A11462" w:rsidP="0070244F"/>
        </w:tc>
      </w:tr>
      <w:tr w:rsidR="00A11462" w14:paraId="4E13771A" w14:textId="77777777" w:rsidTr="0070769E">
        <w:tc>
          <w:tcPr>
            <w:tcW w:w="3330" w:type="dxa"/>
          </w:tcPr>
          <w:p w14:paraId="36FF4655" w14:textId="77777777" w:rsidR="00A11462" w:rsidRDefault="00A11462" w:rsidP="0070244F"/>
        </w:tc>
        <w:tc>
          <w:tcPr>
            <w:tcW w:w="2340" w:type="dxa"/>
          </w:tcPr>
          <w:p w14:paraId="7A3A004B" w14:textId="77777777" w:rsidR="00A11462" w:rsidRDefault="00A11462" w:rsidP="0070244F"/>
        </w:tc>
        <w:tc>
          <w:tcPr>
            <w:tcW w:w="3420" w:type="dxa"/>
          </w:tcPr>
          <w:p w14:paraId="1E2A4026" w14:textId="3DC64FE7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55EBB1DE" w14:textId="77777777" w:rsidR="00A11462" w:rsidRDefault="00A11462" w:rsidP="0070244F"/>
        </w:tc>
      </w:tr>
    </w:tbl>
    <w:p w14:paraId="681A660F" w14:textId="77777777" w:rsidR="000C3800" w:rsidRDefault="000C3800" w:rsidP="00A11462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A5AC5" w14:textId="77777777" w:rsidR="001D627D" w:rsidRDefault="001D627D">
      <w:r>
        <w:separator/>
      </w:r>
    </w:p>
  </w:endnote>
  <w:endnote w:type="continuationSeparator" w:id="0">
    <w:p w14:paraId="21542798" w14:textId="77777777" w:rsidR="001D627D" w:rsidRDefault="001D6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23D28" w14:textId="77777777" w:rsidR="001D627D" w:rsidRDefault="001D627D">
      <w:r>
        <w:separator/>
      </w:r>
    </w:p>
  </w:footnote>
  <w:footnote w:type="continuationSeparator" w:id="0">
    <w:p w14:paraId="4FA4BE02" w14:textId="77777777" w:rsidR="001D627D" w:rsidRDefault="001D6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690"/>
    <w:multiLevelType w:val="hybridMultilevel"/>
    <w:tmpl w:val="EEEEA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866D7"/>
    <w:multiLevelType w:val="hybridMultilevel"/>
    <w:tmpl w:val="DC122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6F90"/>
    <w:multiLevelType w:val="hybridMultilevel"/>
    <w:tmpl w:val="FA682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3E29"/>
    <w:rsid w:val="00031162"/>
    <w:rsid w:val="000466A6"/>
    <w:rsid w:val="00046B8D"/>
    <w:rsid w:val="0005386B"/>
    <w:rsid w:val="000809E3"/>
    <w:rsid w:val="000C3800"/>
    <w:rsid w:val="000F4097"/>
    <w:rsid w:val="000F739B"/>
    <w:rsid w:val="00156DFB"/>
    <w:rsid w:val="001A1823"/>
    <w:rsid w:val="001A2837"/>
    <w:rsid w:val="001B7FE7"/>
    <w:rsid w:val="001D627D"/>
    <w:rsid w:val="001D6F3F"/>
    <w:rsid w:val="001E4B1A"/>
    <w:rsid w:val="001F039C"/>
    <w:rsid w:val="00201824"/>
    <w:rsid w:val="00202052"/>
    <w:rsid w:val="00224EC4"/>
    <w:rsid w:val="00233838"/>
    <w:rsid w:val="00237E27"/>
    <w:rsid w:val="00267213"/>
    <w:rsid w:val="002B07FF"/>
    <w:rsid w:val="00337852"/>
    <w:rsid w:val="00382C67"/>
    <w:rsid w:val="003A12B5"/>
    <w:rsid w:val="003C4005"/>
    <w:rsid w:val="00413740"/>
    <w:rsid w:val="004412CB"/>
    <w:rsid w:val="0047189C"/>
    <w:rsid w:val="0048263E"/>
    <w:rsid w:val="004835D4"/>
    <w:rsid w:val="00484AD4"/>
    <w:rsid w:val="004A1D74"/>
    <w:rsid w:val="004A4768"/>
    <w:rsid w:val="004D0129"/>
    <w:rsid w:val="004D6D69"/>
    <w:rsid w:val="00571ABD"/>
    <w:rsid w:val="005B4223"/>
    <w:rsid w:val="00602D15"/>
    <w:rsid w:val="00636120"/>
    <w:rsid w:val="0068098F"/>
    <w:rsid w:val="006952EB"/>
    <w:rsid w:val="0070244F"/>
    <w:rsid w:val="0070769E"/>
    <w:rsid w:val="00832264"/>
    <w:rsid w:val="00860BE1"/>
    <w:rsid w:val="00875DA4"/>
    <w:rsid w:val="008C39BF"/>
    <w:rsid w:val="008C3ADA"/>
    <w:rsid w:val="008E6B6F"/>
    <w:rsid w:val="00917EAE"/>
    <w:rsid w:val="00922CA4"/>
    <w:rsid w:val="00A11462"/>
    <w:rsid w:val="00A1509D"/>
    <w:rsid w:val="00A47916"/>
    <w:rsid w:val="00AE6673"/>
    <w:rsid w:val="00B109B2"/>
    <w:rsid w:val="00BA5045"/>
    <w:rsid w:val="00C048FB"/>
    <w:rsid w:val="00C2505B"/>
    <w:rsid w:val="00C464FA"/>
    <w:rsid w:val="00D02B9E"/>
    <w:rsid w:val="00D05ABD"/>
    <w:rsid w:val="00D11F1F"/>
    <w:rsid w:val="00D83C77"/>
    <w:rsid w:val="00DC4535"/>
    <w:rsid w:val="00DC797D"/>
    <w:rsid w:val="00DD4550"/>
    <w:rsid w:val="00DF16C4"/>
    <w:rsid w:val="00E365B1"/>
    <w:rsid w:val="00E470D2"/>
    <w:rsid w:val="00EC50D3"/>
    <w:rsid w:val="00EF16BE"/>
    <w:rsid w:val="00F3453B"/>
    <w:rsid w:val="00F739DF"/>
    <w:rsid w:val="00FA20DB"/>
    <w:rsid w:val="00FD06F0"/>
    <w:rsid w:val="00FE6DA7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D02B9E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60BD2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60BD2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60BD2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0F61F6"/>
    <w:rsid w:val="00157543"/>
    <w:rsid w:val="003E203F"/>
    <w:rsid w:val="007F2522"/>
    <w:rsid w:val="00A31189"/>
    <w:rsid w:val="00B60BD2"/>
    <w:rsid w:val="00C17A5E"/>
    <w:rsid w:val="00E8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36259B783B54A56BBA47BAC2A11E82F">
    <w:name w:val="A36259B783B54A56BBA47BAC2A11E82F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report.dotx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Leishman</dc:creator>
  <cp:lastModifiedBy>Tim Leishman</cp:lastModifiedBy>
  <cp:revision>2</cp:revision>
  <cp:lastPrinted>2021-08-26T21:57:00Z</cp:lastPrinted>
  <dcterms:created xsi:type="dcterms:W3CDTF">2023-08-21T20:05:00Z</dcterms:created>
  <dcterms:modified xsi:type="dcterms:W3CDTF">2023-08-21T20:05:00Z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