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7D0B" w14:textId="38D40DD2" w:rsidR="004D6D69" w:rsidRDefault="004D6D69" w:rsidP="004D6D69">
      <w:pPr>
        <w:pStyle w:val="Companyname"/>
      </w:pPr>
      <w:r>
        <w:t xml:space="preserve">RCET 0253 </w:t>
      </w:r>
      <w:r w:rsidR="00F3453B">
        <w:t>Transistor Amplifier</w:t>
      </w:r>
    </w:p>
    <w:p w14:paraId="18A0EE02" w14:textId="6E1B3AE6" w:rsidR="004D6D69" w:rsidRPr="004D6D69" w:rsidRDefault="004D6D69" w:rsidP="004D6D69">
      <w:pPr>
        <w:pStyle w:val="Companyname"/>
      </w:pPr>
      <w:r>
        <w:t xml:space="preserve">Lab </w:t>
      </w:r>
      <w:r w:rsidR="00F3453B">
        <w:t>3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1176196B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4C5A99">
              <w:rPr>
                <w:sz w:val="16"/>
                <w:szCs w:val="16"/>
              </w:rPr>
              <w:t xml:space="preserve">DC </w:t>
            </w:r>
            <w:r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4C5A99" w14:paraId="3A0FAF14" w14:textId="77777777" w:rsidTr="00202052">
        <w:tc>
          <w:tcPr>
            <w:tcW w:w="3600" w:type="dxa"/>
          </w:tcPr>
          <w:p w14:paraId="6BB78B7F" w14:textId="0A8C637C" w:rsidR="004C5A99" w:rsidRDefault="004C5A99" w:rsidP="004C5A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DC Measurements</w:t>
            </w:r>
          </w:p>
        </w:tc>
        <w:tc>
          <w:tcPr>
            <w:tcW w:w="2070" w:type="dxa"/>
          </w:tcPr>
          <w:p w14:paraId="7B6F804B" w14:textId="77777777" w:rsidR="004C5A99" w:rsidRDefault="004C5A99" w:rsidP="004C5A99"/>
        </w:tc>
        <w:tc>
          <w:tcPr>
            <w:tcW w:w="3330" w:type="dxa"/>
          </w:tcPr>
          <w:p w14:paraId="7F99B281" w14:textId="142AC8A5" w:rsidR="004C5A99" w:rsidRPr="00202052" w:rsidRDefault="004C5A99" w:rsidP="004C5A99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6620968" w14:textId="77777777" w:rsidR="004C5A99" w:rsidRDefault="004C5A99" w:rsidP="004C5A99"/>
        </w:tc>
      </w:tr>
      <w:tr w:rsidR="00FE708B" w14:paraId="141383C8" w14:textId="77777777" w:rsidTr="00202052">
        <w:tc>
          <w:tcPr>
            <w:tcW w:w="3600" w:type="dxa"/>
          </w:tcPr>
          <w:p w14:paraId="53F7F872" w14:textId="5DA8A079" w:rsidR="00FE708B" w:rsidRDefault="00FE708B" w:rsidP="00FE7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AC Calculations </w:t>
            </w:r>
          </w:p>
        </w:tc>
        <w:tc>
          <w:tcPr>
            <w:tcW w:w="2070" w:type="dxa"/>
          </w:tcPr>
          <w:p w14:paraId="6B030BAC" w14:textId="77777777" w:rsidR="00FE708B" w:rsidRDefault="00FE708B" w:rsidP="00FE708B"/>
        </w:tc>
        <w:tc>
          <w:tcPr>
            <w:tcW w:w="3330" w:type="dxa"/>
          </w:tcPr>
          <w:p w14:paraId="6EE3B2A7" w14:textId="7E3F048A" w:rsidR="00FE708B" w:rsidRPr="00202052" w:rsidRDefault="00FE708B" w:rsidP="00FE70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049A389" w14:textId="77777777" w:rsidR="00FE708B" w:rsidRDefault="00FE708B" w:rsidP="00FE708B"/>
        </w:tc>
      </w:tr>
      <w:tr w:rsidR="00FE708B" w14:paraId="4E447AE4" w14:textId="77777777" w:rsidTr="00202052">
        <w:tc>
          <w:tcPr>
            <w:tcW w:w="3600" w:type="dxa"/>
          </w:tcPr>
          <w:p w14:paraId="1F5C8EAE" w14:textId="4174C36F" w:rsidR="00FE708B" w:rsidRPr="00202052" w:rsidRDefault="00FE708B" w:rsidP="00FE7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AC Measurements</w:t>
            </w:r>
          </w:p>
        </w:tc>
        <w:tc>
          <w:tcPr>
            <w:tcW w:w="2070" w:type="dxa"/>
          </w:tcPr>
          <w:p w14:paraId="3CDA6E5F" w14:textId="77777777" w:rsidR="00FE708B" w:rsidRDefault="00FE708B" w:rsidP="00FE708B"/>
        </w:tc>
        <w:tc>
          <w:tcPr>
            <w:tcW w:w="3330" w:type="dxa"/>
          </w:tcPr>
          <w:p w14:paraId="22C8FF17" w14:textId="7D3D45A6" w:rsidR="00FE708B" w:rsidRPr="00202052" w:rsidRDefault="00FE708B" w:rsidP="00FE70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FE708B" w:rsidRDefault="00FE708B" w:rsidP="00FE708B"/>
        </w:tc>
      </w:tr>
      <w:tr w:rsidR="00173716" w14:paraId="677C4E37" w14:textId="77777777" w:rsidTr="00202052">
        <w:tc>
          <w:tcPr>
            <w:tcW w:w="3600" w:type="dxa"/>
          </w:tcPr>
          <w:p w14:paraId="3E57C55B" w14:textId="29A9B074" w:rsidR="00173716" w:rsidRDefault="00173716" w:rsidP="001737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Frequency Response Calculations</w:t>
            </w:r>
          </w:p>
        </w:tc>
        <w:tc>
          <w:tcPr>
            <w:tcW w:w="2070" w:type="dxa"/>
          </w:tcPr>
          <w:p w14:paraId="483B0103" w14:textId="77777777" w:rsidR="00173716" w:rsidRDefault="00173716" w:rsidP="00173716"/>
        </w:tc>
        <w:tc>
          <w:tcPr>
            <w:tcW w:w="3330" w:type="dxa"/>
          </w:tcPr>
          <w:p w14:paraId="1AA29879" w14:textId="553E0556" w:rsidR="00173716" w:rsidRPr="00202052" w:rsidRDefault="00173716" w:rsidP="0017371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AC01F43" w14:textId="77777777" w:rsidR="00173716" w:rsidRDefault="00173716" w:rsidP="00173716"/>
        </w:tc>
      </w:tr>
      <w:tr w:rsidR="00173716" w14:paraId="7C0584CA" w14:textId="77777777" w:rsidTr="00202052">
        <w:tc>
          <w:tcPr>
            <w:tcW w:w="3600" w:type="dxa"/>
          </w:tcPr>
          <w:p w14:paraId="6776A1CA" w14:textId="7668F239" w:rsidR="00173716" w:rsidRDefault="00173716" w:rsidP="001737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Frequency Response Measurements</w:t>
            </w:r>
          </w:p>
        </w:tc>
        <w:tc>
          <w:tcPr>
            <w:tcW w:w="2070" w:type="dxa"/>
          </w:tcPr>
          <w:p w14:paraId="4D29C013" w14:textId="77777777" w:rsidR="00173716" w:rsidRDefault="00173716" w:rsidP="00173716"/>
        </w:tc>
        <w:tc>
          <w:tcPr>
            <w:tcW w:w="3330" w:type="dxa"/>
          </w:tcPr>
          <w:p w14:paraId="55BA7A75" w14:textId="6678DAAA" w:rsidR="00173716" w:rsidRPr="00202052" w:rsidRDefault="00173716" w:rsidP="0017371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DF8C75F" w14:textId="77777777" w:rsidR="00173716" w:rsidRDefault="00173716" w:rsidP="00173716"/>
        </w:tc>
      </w:tr>
      <w:tr w:rsidR="003877F1" w14:paraId="154D45A8" w14:textId="77777777" w:rsidTr="00202052">
        <w:tc>
          <w:tcPr>
            <w:tcW w:w="3600" w:type="dxa"/>
          </w:tcPr>
          <w:p w14:paraId="6102CA2E" w14:textId="10F75058" w:rsidR="003877F1" w:rsidRDefault="003877F1" w:rsidP="00387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1Khz Calculations</w:t>
            </w:r>
          </w:p>
        </w:tc>
        <w:tc>
          <w:tcPr>
            <w:tcW w:w="2070" w:type="dxa"/>
          </w:tcPr>
          <w:p w14:paraId="431343C4" w14:textId="77777777" w:rsidR="003877F1" w:rsidRDefault="003877F1" w:rsidP="003877F1"/>
        </w:tc>
        <w:tc>
          <w:tcPr>
            <w:tcW w:w="3330" w:type="dxa"/>
          </w:tcPr>
          <w:p w14:paraId="551B961C" w14:textId="42812D31" w:rsidR="003877F1" w:rsidRPr="00202052" w:rsidRDefault="003877F1" w:rsidP="003877F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E5A9D32" w14:textId="77777777" w:rsidR="003877F1" w:rsidRDefault="003877F1" w:rsidP="003877F1"/>
        </w:tc>
      </w:tr>
      <w:tr w:rsidR="003877F1" w14:paraId="1B4D16AE" w14:textId="77777777" w:rsidTr="00202052">
        <w:tc>
          <w:tcPr>
            <w:tcW w:w="3600" w:type="dxa"/>
          </w:tcPr>
          <w:p w14:paraId="458995A3" w14:textId="4D27F538" w:rsidR="003877F1" w:rsidRDefault="003877F1" w:rsidP="00387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1Khz Measurements</w:t>
            </w:r>
          </w:p>
        </w:tc>
        <w:tc>
          <w:tcPr>
            <w:tcW w:w="2070" w:type="dxa"/>
          </w:tcPr>
          <w:p w14:paraId="4A3E5D44" w14:textId="77777777" w:rsidR="003877F1" w:rsidRDefault="003877F1" w:rsidP="003877F1"/>
        </w:tc>
        <w:tc>
          <w:tcPr>
            <w:tcW w:w="3330" w:type="dxa"/>
          </w:tcPr>
          <w:p w14:paraId="558CC561" w14:textId="66B57959" w:rsidR="003877F1" w:rsidRPr="00202052" w:rsidRDefault="003877F1" w:rsidP="003877F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47D059D" w14:textId="77777777" w:rsidR="003877F1" w:rsidRDefault="003877F1" w:rsidP="003877F1"/>
        </w:tc>
      </w:tr>
      <w:tr w:rsidR="00EE118B" w14:paraId="42C5EDD4" w14:textId="77777777" w:rsidTr="00202052">
        <w:tc>
          <w:tcPr>
            <w:tcW w:w="3600" w:type="dxa"/>
          </w:tcPr>
          <w:p w14:paraId="0AB2BD11" w14:textId="4B350C5C" w:rsidR="00EE118B" w:rsidRDefault="00EE118B" w:rsidP="00EE11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30hz Calculations</w:t>
            </w:r>
          </w:p>
        </w:tc>
        <w:tc>
          <w:tcPr>
            <w:tcW w:w="2070" w:type="dxa"/>
          </w:tcPr>
          <w:p w14:paraId="060BE25D" w14:textId="77777777" w:rsidR="00EE118B" w:rsidRDefault="00EE118B" w:rsidP="00EE118B"/>
        </w:tc>
        <w:tc>
          <w:tcPr>
            <w:tcW w:w="3330" w:type="dxa"/>
          </w:tcPr>
          <w:p w14:paraId="10F7AB35" w14:textId="7FFC75B9" w:rsidR="00EE118B" w:rsidRPr="00202052" w:rsidRDefault="00EE118B" w:rsidP="00EE11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86FC42F" w14:textId="77777777" w:rsidR="00EE118B" w:rsidRDefault="00EE118B" w:rsidP="00EE118B"/>
        </w:tc>
      </w:tr>
      <w:tr w:rsidR="00EE118B" w14:paraId="646B7661" w14:textId="77777777" w:rsidTr="00202052">
        <w:tc>
          <w:tcPr>
            <w:tcW w:w="3600" w:type="dxa"/>
          </w:tcPr>
          <w:p w14:paraId="3E41C50B" w14:textId="60E1A2F2" w:rsidR="00EE118B" w:rsidRDefault="00EE118B" w:rsidP="00EE11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30hz Measurements</w:t>
            </w:r>
          </w:p>
        </w:tc>
        <w:tc>
          <w:tcPr>
            <w:tcW w:w="2070" w:type="dxa"/>
          </w:tcPr>
          <w:p w14:paraId="7C310777" w14:textId="77777777" w:rsidR="00EE118B" w:rsidRDefault="00EE118B" w:rsidP="00EE118B"/>
        </w:tc>
        <w:tc>
          <w:tcPr>
            <w:tcW w:w="3330" w:type="dxa"/>
          </w:tcPr>
          <w:p w14:paraId="7FF86394" w14:textId="2DA92EE5" w:rsidR="00EE118B" w:rsidRPr="00202052" w:rsidRDefault="00EE118B" w:rsidP="00EE11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7110EA3" w14:textId="77777777" w:rsidR="00EE118B" w:rsidRDefault="00EE118B" w:rsidP="00EE118B"/>
        </w:tc>
      </w:tr>
      <w:tr w:rsidR="00026B92" w14:paraId="5F7176CB" w14:textId="77777777" w:rsidTr="00202052">
        <w:tc>
          <w:tcPr>
            <w:tcW w:w="3600" w:type="dxa"/>
          </w:tcPr>
          <w:p w14:paraId="6C964412" w14:textId="650E5A76" w:rsidR="00026B92" w:rsidRDefault="00026B92" w:rsidP="0002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 Pulse Theory</w:t>
            </w:r>
            <w:r w:rsidR="000F35C1">
              <w:rPr>
                <w:sz w:val="16"/>
                <w:szCs w:val="16"/>
              </w:rPr>
              <w:t xml:space="preserve"> Square-Wave Analysis</w:t>
            </w:r>
          </w:p>
        </w:tc>
        <w:tc>
          <w:tcPr>
            <w:tcW w:w="2070" w:type="dxa"/>
          </w:tcPr>
          <w:p w14:paraId="5BBE6697" w14:textId="77777777" w:rsidR="00026B92" w:rsidRDefault="00026B92" w:rsidP="00026B92"/>
        </w:tc>
        <w:tc>
          <w:tcPr>
            <w:tcW w:w="3330" w:type="dxa"/>
          </w:tcPr>
          <w:p w14:paraId="32729908" w14:textId="66CCDF33" w:rsidR="00026B92" w:rsidRPr="00202052" w:rsidRDefault="00026B92" w:rsidP="00026B9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1658A24" w14:textId="77777777" w:rsidR="00026B92" w:rsidRDefault="00026B92" w:rsidP="00026B92"/>
        </w:tc>
      </w:tr>
      <w:tr w:rsidR="00026B92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0FA365DF" w:rsidR="00026B92" w:rsidRDefault="00026B92" w:rsidP="00026B9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77777777" w:rsidR="00026B92" w:rsidRDefault="00026B92" w:rsidP="00026B92"/>
        </w:tc>
        <w:tc>
          <w:tcPr>
            <w:tcW w:w="3330" w:type="dxa"/>
          </w:tcPr>
          <w:p w14:paraId="336D0585" w14:textId="77777777" w:rsidR="00026B92" w:rsidRPr="00202052" w:rsidRDefault="00026B92" w:rsidP="00026B9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026B92" w:rsidRDefault="00026B92" w:rsidP="00026B92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3861" w14:textId="77777777" w:rsidR="00330B1D" w:rsidRDefault="00330B1D">
      <w:r>
        <w:separator/>
      </w:r>
    </w:p>
  </w:endnote>
  <w:endnote w:type="continuationSeparator" w:id="0">
    <w:p w14:paraId="018C30F1" w14:textId="77777777" w:rsidR="00330B1D" w:rsidRDefault="0033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3B8A" w14:textId="77777777" w:rsidR="00330B1D" w:rsidRDefault="00330B1D">
      <w:r>
        <w:separator/>
      </w:r>
    </w:p>
  </w:footnote>
  <w:footnote w:type="continuationSeparator" w:id="0">
    <w:p w14:paraId="0561BC24" w14:textId="77777777" w:rsidR="00330B1D" w:rsidRDefault="0033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26B92"/>
    <w:rsid w:val="00031162"/>
    <w:rsid w:val="000466A6"/>
    <w:rsid w:val="0005386B"/>
    <w:rsid w:val="000809E3"/>
    <w:rsid w:val="000C3800"/>
    <w:rsid w:val="000F35C1"/>
    <w:rsid w:val="000F4097"/>
    <w:rsid w:val="000F717E"/>
    <w:rsid w:val="000F739B"/>
    <w:rsid w:val="00156DFB"/>
    <w:rsid w:val="00173716"/>
    <w:rsid w:val="001A2837"/>
    <w:rsid w:val="001B7FE7"/>
    <w:rsid w:val="001D6F3F"/>
    <w:rsid w:val="001D7761"/>
    <w:rsid w:val="001F039C"/>
    <w:rsid w:val="00201824"/>
    <w:rsid w:val="00202052"/>
    <w:rsid w:val="00233838"/>
    <w:rsid w:val="00237E27"/>
    <w:rsid w:val="00267213"/>
    <w:rsid w:val="002B07FF"/>
    <w:rsid w:val="00330B1D"/>
    <w:rsid w:val="00337852"/>
    <w:rsid w:val="00382C67"/>
    <w:rsid w:val="003877F1"/>
    <w:rsid w:val="003A12B5"/>
    <w:rsid w:val="003C4005"/>
    <w:rsid w:val="00413740"/>
    <w:rsid w:val="004412CB"/>
    <w:rsid w:val="0047189C"/>
    <w:rsid w:val="00472778"/>
    <w:rsid w:val="0048263E"/>
    <w:rsid w:val="004835D4"/>
    <w:rsid w:val="00484AD4"/>
    <w:rsid w:val="004A1D74"/>
    <w:rsid w:val="004A4768"/>
    <w:rsid w:val="004C5A99"/>
    <w:rsid w:val="004D0129"/>
    <w:rsid w:val="004D6D69"/>
    <w:rsid w:val="00571ABD"/>
    <w:rsid w:val="00602D15"/>
    <w:rsid w:val="006131EC"/>
    <w:rsid w:val="0068098F"/>
    <w:rsid w:val="006952EB"/>
    <w:rsid w:val="006D574B"/>
    <w:rsid w:val="0070244F"/>
    <w:rsid w:val="0070769E"/>
    <w:rsid w:val="007C6609"/>
    <w:rsid w:val="00844CE0"/>
    <w:rsid w:val="00860BE1"/>
    <w:rsid w:val="00875DA4"/>
    <w:rsid w:val="008C39BF"/>
    <w:rsid w:val="008E6B6F"/>
    <w:rsid w:val="00917EAE"/>
    <w:rsid w:val="00922CA4"/>
    <w:rsid w:val="0097670B"/>
    <w:rsid w:val="00A11462"/>
    <w:rsid w:val="00A1509D"/>
    <w:rsid w:val="00A47916"/>
    <w:rsid w:val="00A930C8"/>
    <w:rsid w:val="00AE6673"/>
    <w:rsid w:val="00B109B2"/>
    <w:rsid w:val="00BA5045"/>
    <w:rsid w:val="00C048FB"/>
    <w:rsid w:val="00C2505B"/>
    <w:rsid w:val="00C464FA"/>
    <w:rsid w:val="00D02B9E"/>
    <w:rsid w:val="00D11F1F"/>
    <w:rsid w:val="00D83C77"/>
    <w:rsid w:val="00DC4535"/>
    <w:rsid w:val="00DD4550"/>
    <w:rsid w:val="00E365B1"/>
    <w:rsid w:val="00E87FB1"/>
    <w:rsid w:val="00EC50D3"/>
    <w:rsid w:val="00EE118B"/>
    <w:rsid w:val="00EF16BE"/>
    <w:rsid w:val="00F3453B"/>
    <w:rsid w:val="00F739DF"/>
    <w:rsid w:val="00FD06F0"/>
    <w:rsid w:val="00FE6DA7"/>
    <w:rsid w:val="00FE708B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E7D54"/>
    <w:rsid w:val="000F61F6"/>
    <w:rsid w:val="00157543"/>
    <w:rsid w:val="003D3E99"/>
    <w:rsid w:val="003E203F"/>
    <w:rsid w:val="00A779A8"/>
    <w:rsid w:val="00B60BD2"/>
    <w:rsid w:val="00C17A5E"/>
    <w:rsid w:val="00D23D34"/>
    <w:rsid w:val="00DA5288"/>
    <w:rsid w:val="00E6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36259B783B54A56BBA47BAC2A11E82F">
    <w:name w:val="A36259B783B54A56BBA47BAC2A11E82F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2</cp:revision>
  <cp:lastPrinted>2021-09-20T16:45:00Z</cp:lastPrinted>
  <dcterms:created xsi:type="dcterms:W3CDTF">2023-08-16T21:13:00Z</dcterms:created>
  <dcterms:modified xsi:type="dcterms:W3CDTF">2023-08-16T21:13:00Z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