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1EA47DCB" w:rsidR="004D6D69" w:rsidRDefault="004D6D69" w:rsidP="004D6D69">
      <w:pPr>
        <w:pStyle w:val="Companyname"/>
      </w:pPr>
      <w:r>
        <w:t xml:space="preserve">RCET 0253 </w:t>
      </w:r>
      <w:r w:rsidR="00A866C3">
        <w:t>Switching Transistors &amp; Multivibrators Lab</w:t>
      </w:r>
    </w:p>
    <w:p w14:paraId="18A0EE02" w14:textId="24F38B6C" w:rsidR="004D6D69" w:rsidRPr="004D6D69" w:rsidRDefault="004D6D69" w:rsidP="004D6D69">
      <w:pPr>
        <w:pStyle w:val="Companyname"/>
      </w:pPr>
      <w:r>
        <w:t xml:space="preserve">Lab </w:t>
      </w:r>
      <w:r w:rsidR="00A866C3">
        <w:t>9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38450D6B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0A4423">
              <w:rPr>
                <w:sz w:val="16"/>
                <w:szCs w:val="16"/>
              </w:rPr>
              <w:t>Switching Transistor Waveform Characteristics documentation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617B9E1D" w:rsidR="00202052" w:rsidRPr="00202052" w:rsidRDefault="005373FF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A4423">
              <w:rPr>
                <w:sz w:val="16"/>
                <w:szCs w:val="16"/>
              </w:rPr>
              <w:t>b</w:t>
            </w:r>
            <w:r w:rsidR="00034175">
              <w:rPr>
                <w:sz w:val="16"/>
                <w:szCs w:val="16"/>
              </w:rPr>
              <w:t xml:space="preserve">. </w:t>
            </w:r>
            <w:r w:rsidR="000A4423">
              <w:rPr>
                <w:sz w:val="16"/>
                <w:szCs w:val="16"/>
              </w:rPr>
              <w:t>Measure Transistor Switching Times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7B36724B" w:rsidR="00202052" w:rsidRPr="00202052" w:rsidRDefault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1009B0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Commutating Capacitor Switching Times 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034175" w14:paraId="62790D92" w14:textId="77777777" w:rsidTr="00202052">
        <w:tc>
          <w:tcPr>
            <w:tcW w:w="3600" w:type="dxa"/>
          </w:tcPr>
          <w:p w14:paraId="3110163C" w14:textId="04C8DB7C" w:rsidR="00034175" w:rsidRDefault="000A442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  <w:r w:rsidR="00034175" w:rsidRPr="00202052">
              <w:rPr>
                <w:sz w:val="16"/>
                <w:szCs w:val="16"/>
              </w:rPr>
              <w:t>.</w:t>
            </w:r>
            <w:r w:rsidR="0003417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Astable with given PRF </w:t>
            </w:r>
          </w:p>
        </w:tc>
        <w:tc>
          <w:tcPr>
            <w:tcW w:w="2070" w:type="dxa"/>
          </w:tcPr>
          <w:p w14:paraId="5131C30E" w14:textId="77777777" w:rsidR="00034175" w:rsidRDefault="00034175" w:rsidP="00034175"/>
        </w:tc>
        <w:tc>
          <w:tcPr>
            <w:tcW w:w="3330" w:type="dxa"/>
          </w:tcPr>
          <w:p w14:paraId="7D14BFF5" w14:textId="5BB4178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0150BF9" w14:textId="77777777" w:rsidR="00034175" w:rsidRDefault="00034175" w:rsidP="00034175"/>
        </w:tc>
      </w:tr>
      <w:tr w:rsidR="00034175" w14:paraId="451EE728" w14:textId="77777777" w:rsidTr="00202052">
        <w:tc>
          <w:tcPr>
            <w:tcW w:w="3600" w:type="dxa"/>
          </w:tcPr>
          <w:p w14:paraId="44799FFE" w14:textId="08374A29" w:rsidR="00034175" w:rsidRDefault="000A442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034175" w:rsidRPr="00202052">
              <w:rPr>
                <w:sz w:val="16"/>
                <w:szCs w:val="16"/>
              </w:rPr>
              <w:t>.</w:t>
            </w:r>
            <w:r w:rsidR="0003417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Improved Rise Time circuit </w:t>
            </w:r>
          </w:p>
        </w:tc>
        <w:tc>
          <w:tcPr>
            <w:tcW w:w="2070" w:type="dxa"/>
          </w:tcPr>
          <w:p w14:paraId="08FBA207" w14:textId="77777777" w:rsidR="00034175" w:rsidRDefault="00034175" w:rsidP="00034175"/>
        </w:tc>
        <w:tc>
          <w:tcPr>
            <w:tcW w:w="3330" w:type="dxa"/>
          </w:tcPr>
          <w:p w14:paraId="38839659" w14:textId="7FB7DD79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B2BA9D4" w14:textId="77777777" w:rsidR="00034175" w:rsidRDefault="00034175" w:rsidP="00034175"/>
        </w:tc>
      </w:tr>
      <w:tr w:rsidR="00034175" w14:paraId="7EADA9DC" w14:textId="77777777" w:rsidTr="00202052">
        <w:tc>
          <w:tcPr>
            <w:tcW w:w="3600" w:type="dxa"/>
          </w:tcPr>
          <w:p w14:paraId="7B8599C4" w14:textId="765A029A" w:rsidR="00034175" w:rsidRDefault="000A442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  <w:r w:rsidR="00034175" w:rsidRPr="00202052">
              <w:rPr>
                <w:sz w:val="16"/>
                <w:szCs w:val="16"/>
              </w:rPr>
              <w:t>.</w:t>
            </w:r>
            <w:r w:rsidR="001009B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Circuit Genlock</w:t>
            </w:r>
          </w:p>
        </w:tc>
        <w:tc>
          <w:tcPr>
            <w:tcW w:w="2070" w:type="dxa"/>
          </w:tcPr>
          <w:p w14:paraId="4F68E7F7" w14:textId="77777777" w:rsidR="00034175" w:rsidRDefault="00034175" w:rsidP="00034175"/>
        </w:tc>
        <w:tc>
          <w:tcPr>
            <w:tcW w:w="3330" w:type="dxa"/>
          </w:tcPr>
          <w:p w14:paraId="0697E100" w14:textId="210B691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B9F708E" w14:textId="77777777" w:rsidR="00034175" w:rsidRDefault="00034175" w:rsidP="00034175"/>
        </w:tc>
      </w:tr>
      <w:tr w:rsidR="000A4423" w14:paraId="76988434" w14:textId="77777777" w:rsidTr="00202052">
        <w:tc>
          <w:tcPr>
            <w:tcW w:w="3600" w:type="dxa"/>
          </w:tcPr>
          <w:p w14:paraId="3D3C7B00" w14:textId="5DDF8186" w:rsidR="000A4423" w:rsidRDefault="000A442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Monostable Circuit Calculations &amp; Measurement</w:t>
            </w:r>
          </w:p>
        </w:tc>
        <w:tc>
          <w:tcPr>
            <w:tcW w:w="2070" w:type="dxa"/>
          </w:tcPr>
          <w:p w14:paraId="544778BB" w14:textId="77777777" w:rsidR="000A4423" w:rsidRDefault="000A4423" w:rsidP="000A4423"/>
        </w:tc>
        <w:tc>
          <w:tcPr>
            <w:tcW w:w="3330" w:type="dxa"/>
          </w:tcPr>
          <w:p w14:paraId="54EF6D95" w14:textId="0E5C21AD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04BCA32" w14:textId="77777777" w:rsidR="000A4423" w:rsidRDefault="000A4423" w:rsidP="000A4423"/>
        </w:tc>
      </w:tr>
      <w:tr w:rsidR="000A4423" w14:paraId="75A23406" w14:textId="77777777" w:rsidTr="00202052">
        <w:tc>
          <w:tcPr>
            <w:tcW w:w="3600" w:type="dxa"/>
          </w:tcPr>
          <w:p w14:paraId="0B7FC131" w14:textId="72E7938D" w:rsidR="000A4423" w:rsidRDefault="000A442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Astable Multivibrator using a Schmitt Trigger Inverter</w:t>
            </w:r>
          </w:p>
        </w:tc>
        <w:tc>
          <w:tcPr>
            <w:tcW w:w="2070" w:type="dxa"/>
          </w:tcPr>
          <w:p w14:paraId="3F231924" w14:textId="77777777" w:rsidR="000A4423" w:rsidRDefault="000A4423" w:rsidP="000A4423"/>
        </w:tc>
        <w:tc>
          <w:tcPr>
            <w:tcW w:w="3330" w:type="dxa"/>
          </w:tcPr>
          <w:p w14:paraId="40885797" w14:textId="7A2C6A22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9509B5" w14:textId="77777777" w:rsidR="000A4423" w:rsidRDefault="000A4423" w:rsidP="000A4423"/>
        </w:tc>
      </w:tr>
      <w:tr w:rsidR="000A4423" w14:paraId="25529A99" w14:textId="77777777" w:rsidTr="00202052">
        <w:tc>
          <w:tcPr>
            <w:tcW w:w="3600" w:type="dxa"/>
          </w:tcPr>
          <w:p w14:paraId="0DA3C80C" w14:textId="13D1A1E8" w:rsidR="000A4423" w:rsidRDefault="000A442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 xml:space="preserve">Astable Multivibrator using </w:t>
            </w:r>
            <w:r>
              <w:rPr>
                <w:sz w:val="16"/>
                <w:szCs w:val="16"/>
              </w:rPr>
              <w:t>a 555 Timer</w:t>
            </w:r>
          </w:p>
        </w:tc>
        <w:tc>
          <w:tcPr>
            <w:tcW w:w="2070" w:type="dxa"/>
          </w:tcPr>
          <w:p w14:paraId="5F3E3685" w14:textId="77777777" w:rsidR="000A4423" w:rsidRDefault="000A4423" w:rsidP="000A4423"/>
        </w:tc>
        <w:tc>
          <w:tcPr>
            <w:tcW w:w="3330" w:type="dxa"/>
          </w:tcPr>
          <w:p w14:paraId="70BE7510" w14:textId="30EF57E2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9DE477" w14:textId="77777777" w:rsidR="000A4423" w:rsidRDefault="000A4423" w:rsidP="000A4423"/>
        </w:tc>
      </w:tr>
      <w:tr w:rsidR="000A4423" w14:paraId="00816D27" w14:textId="77777777" w:rsidTr="00202052">
        <w:tc>
          <w:tcPr>
            <w:tcW w:w="3600" w:type="dxa"/>
          </w:tcPr>
          <w:p w14:paraId="5C951928" w14:textId="317A925E" w:rsidR="000A4423" w:rsidRDefault="000A442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Mono</w:t>
            </w:r>
            <w:r>
              <w:rPr>
                <w:sz w:val="16"/>
                <w:szCs w:val="16"/>
              </w:rPr>
              <w:t xml:space="preserve">stable Multivibrator using 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 555 Timer</w:t>
            </w:r>
          </w:p>
        </w:tc>
        <w:tc>
          <w:tcPr>
            <w:tcW w:w="2070" w:type="dxa"/>
          </w:tcPr>
          <w:p w14:paraId="5EF2EFD7" w14:textId="77777777" w:rsidR="000A4423" w:rsidRDefault="000A4423" w:rsidP="000A4423"/>
        </w:tc>
        <w:tc>
          <w:tcPr>
            <w:tcW w:w="3330" w:type="dxa"/>
          </w:tcPr>
          <w:p w14:paraId="28E802EB" w14:textId="1BFF6C6D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7C4B5DA" w14:textId="77777777" w:rsidR="000A4423" w:rsidRDefault="000A4423" w:rsidP="000A4423"/>
        </w:tc>
      </w:tr>
      <w:tr w:rsidR="000A4423" w14:paraId="5B4899BD" w14:textId="77777777" w:rsidTr="00202052">
        <w:tc>
          <w:tcPr>
            <w:tcW w:w="3600" w:type="dxa"/>
          </w:tcPr>
          <w:p w14:paraId="240F0D15" w14:textId="275E4468" w:rsidR="000A4423" w:rsidRDefault="000A442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Mono</w:t>
            </w:r>
            <w:r>
              <w:rPr>
                <w:sz w:val="16"/>
                <w:szCs w:val="16"/>
              </w:rPr>
              <w:t xml:space="preserve">stable Multivibrator using a </w:t>
            </w:r>
            <w:r>
              <w:rPr>
                <w:sz w:val="16"/>
                <w:szCs w:val="16"/>
              </w:rPr>
              <w:t>74121</w:t>
            </w:r>
          </w:p>
        </w:tc>
        <w:tc>
          <w:tcPr>
            <w:tcW w:w="2070" w:type="dxa"/>
          </w:tcPr>
          <w:p w14:paraId="7075A249" w14:textId="77777777" w:rsidR="000A4423" w:rsidRDefault="000A4423" w:rsidP="000A4423"/>
        </w:tc>
        <w:tc>
          <w:tcPr>
            <w:tcW w:w="3330" w:type="dxa"/>
          </w:tcPr>
          <w:p w14:paraId="6BDFCB8B" w14:textId="1758548D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3908B9C" w14:textId="77777777" w:rsidR="000A4423" w:rsidRDefault="000A4423" w:rsidP="000A4423"/>
        </w:tc>
      </w:tr>
    </w:tbl>
    <w:p w14:paraId="72ECBACE" w14:textId="77777777" w:rsidR="00224EC4" w:rsidRDefault="00224EC4" w:rsidP="00A1509D"/>
    <w:p w14:paraId="408E0951" w14:textId="77777777" w:rsidR="00224EC4" w:rsidRDefault="00224EC4" w:rsidP="00A1509D"/>
    <w:p w14:paraId="3479980C" w14:textId="244A0431" w:rsidR="00571ABD" w:rsidRDefault="0070769E" w:rsidP="00A1509D">
      <w:bookmarkStart w:id="0" w:name="_GoBack"/>
      <w:bookmarkEnd w:id="0"/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0E317F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70881" w14:textId="77777777" w:rsidR="00F674F8" w:rsidRDefault="00F674F8">
      <w:r>
        <w:separator/>
      </w:r>
    </w:p>
  </w:endnote>
  <w:endnote w:type="continuationSeparator" w:id="0">
    <w:p w14:paraId="54AA771A" w14:textId="77777777" w:rsidR="00F674F8" w:rsidRDefault="00F6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22D0" w14:textId="77777777" w:rsidR="00F674F8" w:rsidRDefault="00F674F8">
      <w:r>
        <w:separator/>
      </w:r>
    </w:p>
  </w:footnote>
  <w:footnote w:type="continuationSeparator" w:id="0">
    <w:p w14:paraId="1394C944" w14:textId="77777777" w:rsidR="00F674F8" w:rsidRDefault="00F67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34175"/>
    <w:rsid w:val="000466A6"/>
    <w:rsid w:val="00046B8D"/>
    <w:rsid w:val="0005386B"/>
    <w:rsid w:val="000809E3"/>
    <w:rsid w:val="000A4423"/>
    <w:rsid w:val="000C3800"/>
    <w:rsid w:val="000E317F"/>
    <w:rsid w:val="000F4097"/>
    <w:rsid w:val="000F739B"/>
    <w:rsid w:val="001009B0"/>
    <w:rsid w:val="00156DFB"/>
    <w:rsid w:val="001A1823"/>
    <w:rsid w:val="001A2837"/>
    <w:rsid w:val="001B7FE7"/>
    <w:rsid w:val="001D6F3F"/>
    <w:rsid w:val="001E4B1A"/>
    <w:rsid w:val="001E6B0B"/>
    <w:rsid w:val="001F039C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1791"/>
    <w:rsid w:val="00571ABD"/>
    <w:rsid w:val="005B4223"/>
    <w:rsid w:val="00602D15"/>
    <w:rsid w:val="0068098F"/>
    <w:rsid w:val="006952EB"/>
    <w:rsid w:val="0070244F"/>
    <w:rsid w:val="0070769E"/>
    <w:rsid w:val="008150F8"/>
    <w:rsid w:val="00832264"/>
    <w:rsid w:val="00860BE1"/>
    <w:rsid w:val="00875DA4"/>
    <w:rsid w:val="008C39BF"/>
    <w:rsid w:val="008C7F25"/>
    <w:rsid w:val="008E6B6F"/>
    <w:rsid w:val="00917EAE"/>
    <w:rsid w:val="00922CA4"/>
    <w:rsid w:val="00966BAA"/>
    <w:rsid w:val="00A11462"/>
    <w:rsid w:val="00A1509D"/>
    <w:rsid w:val="00A47916"/>
    <w:rsid w:val="00A866C3"/>
    <w:rsid w:val="00AE6673"/>
    <w:rsid w:val="00B060EF"/>
    <w:rsid w:val="00B109B2"/>
    <w:rsid w:val="00BA5045"/>
    <w:rsid w:val="00C048FB"/>
    <w:rsid w:val="00C2505B"/>
    <w:rsid w:val="00C464FA"/>
    <w:rsid w:val="00CC61CD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674F8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5A61A6"/>
    <w:rsid w:val="00A31189"/>
    <w:rsid w:val="00A70A8C"/>
    <w:rsid w:val="00B60BD2"/>
    <w:rsid w:val="00C17A5E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24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5</cp:revision>
  <cp:lastPrinted>2021-08-26T22:40:00Z</cp:lastPrinted>
  <dcterms:created xsi:type="dcterms:W3CDTF">2021-10-27T18:13:00Z</dcterms:created>
  <dcterms:modified xsi:type="dcterms:W3CDTF">2021-10-27T18:40:00Z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