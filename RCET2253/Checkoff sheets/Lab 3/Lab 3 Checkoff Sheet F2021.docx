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7D0B" w14:textId="38D40DD2" w:rsidR="004D6D69" w:rsidRDefault="004D6D69" w:rsidP="004D6D69">
      <w:pPr>
        <w:pStyle w:val="Companyname"/>
      </w:pPr>
      <w:r>
        <w:t xml:space="preserve">RCET 0253 </w:t>
      </w:r>
      <w:r w:rsidR="00F3453B">
        <w:t>Transistor Amplifier</w:t>
      </w:r>
    </w:p>
    <w:p w14:paraId="18A0EE02" w14:textId="6E1B3AE6" w:rsidR="004D6D69" w:rsidRPr="004D6D69" w:rsidRDefault="004D6D69" w:rsidP="004D6D69">
      <w:pPr>
        <w:pStyle w:val="Companyname"/>
      </w:pPr>
      <w:r>
        <w:t xml:space="preserve">Lab </w:t>
      </w:r>
      <w:r w:rsidR="00F3453B">
        <w:t>3</w:t>
      </w:r>
      <w:r>
        <w:t xml:space="preserve"> Check-Off Sheet</w:t>
      </w:r>
    </w:p>
    <w:p w14:paraId="16B5E55B" w14:textId="019A30AD" w:rsidR="00571ABD" w:rsidRPr="00EC50D3" w:rsidRDefault="004D6D69" w:rsidP="00EC50D3">
      <w:r>
        <w:t xml:space="preserve">Student </w:t>
      </w:r>
      <w:r w:rsidRPr="00D02B9E">
        <w:t>Information</w:t>
      </w:r>
      <w:r w:rsidR="00D02B9E">
        <w:tab/>
      </w:r>
      <w:r w:rsidR="00D02B9E">
        <w:tab/>
      </w:r>
    </w:p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024"/>
        <w:gridCol w:w="2376"/>
        <w:gridCol w:w="3384"/>
      </w:tblGrid>
      <w:tr w:rsidR="00571ABD" w14:paraId="00789B66" w14:textId="77777777" w:rsidTr="004D6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B2C95EB" w14:textId="77777777" w:rsidR="00571ABD" w:rsidRPr="00EC50D3" w:rsidRDefault="004D6D69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Name</w:t>
            </w:r>
          </w:p>
        </w:tc>
        <w:tc>
          <w:tcPr>
            <w:tcW w:w="3024" w:type="dxa"/>
          </w:tcPr>
          <w:p w14:paraId="58804B9C" w14:textId="77777777" w:rsidR="00571ABD" w:rsidRDefault="00571ABD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6" w:type="dxa"/>
          </w:tcPr>
          <w:p w14:paraId="4CE18772" w14:textId="77777777" w:rsidR="00571ABD" w:rsidRDefault="004D6D69" w:rsidP="00EC5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Date</w:t>
            </w:r>
          </w:p>
        </w:tc>
        <w:tc>
          <w:tcPr>
            <w:tcW w:w="3384" w:type="dxa"/>
          </w:tcPr>
          <w:p w14:paraId="03161036" w14:textId="77777777" w:rsidR="00571ABD" w:rsidRDefault="0057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EE38E1" w14:textId="77777777" w:rsidR="00571ABD" w:rsidRDefault="004D6D69" w:rsidP="00EC50D3">
      <w:r>
        <w:t>Check-Offs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3600"/>
        <w:gridCol w:w="2070"/>
        <w:gridCol w:w="3330"/>
        <w:gridCol w:w="1800"/>
      </w:tblGrid>
      <w:tr w:rsidR="00202052" w14:paraId="250080DE" w14:textId="77777777" w:rsidTr="00202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9A656A5785EF41CFBA8B920A40860F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</w:tcPr>
              <w:p w14:paraId="2708C947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Action item</w:t>
                </w:r>
              </w:p>
            </w:tc>
          </w:sdtContent>
        </w:sdt>
        <w:tc>
          <w:tcPr>
            <w:tcW w:w="2070" w:type="dxa"/>
          </w:tcPr>
          <w:p w14:paraId="171E82AC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-1692374097"/>
            <w:placeholder>
              <w:docPart w:val="90E2EBB3C8AF4EC09BC04DB8845D0E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30" w:type="dxa"/>
              </w:tcPr>
              <w:p w14:paraId="0887C276" w14:textId="77777777" w:rsidR="00202052" w:rsidRPr="00EC50D3" w:rsidRDefault="00202052" w:rsidP="00EC50D3">
                <w:pPr>
                  <w:rPr>
                    <w:color w:val="auto"/>
                  </w:rPr>
                </w:pPr>
                <w:r w:rsidRPr="00EC50D3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800" w:type="dxa"/>
          </w:tcPr>
          <w:p w14:paraId="5B3BED03" w14:textId="77777777" w:rsidR="00202052" w:rsidRPr="00EC50D3" w:rsidRDefault="00202052" w:rsidP="00EC50D3">
            <w:pPr>
              <w:rPr>
                <w:color w:val="auto"/>
              </w:rPr>
            </w:pPr>
            <w:r w:rsidRPr="00EC50D3">
              <w:rPr>
                <w:color w:val="auto"/>
              </w:rPr>
              <w:t>Instructor Initials</w:t>
            </w:r>
          </w:p>
        </w:tc>
      </w:tr>
      <w:tr w:rsidR="00337852" w14:paraId="57BC3DAC" w14:textId="77777777" w:rsidTr="00202052">
        <w:tc>
          <w:tcPr>
            <w:tcW w:w="3600" w:type="dxa"/>
          </w:tcPr>
          <w:p w14:paraId="32F5467A" w14:textId="1176196B" w:rsidR="00337852" w:rsidRPr="00A47916" w:rsidRDefault="00D83C77" w:rsidP="00A479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47916">
              <w:rPr>
                <w:sz w:val="16"/>
                <w:szCs w:val="16"/>
              </w:rPr>
              <w:t xml:space="preserve">. </w:t>
            </w:r>
            <w:r w:rsidR="004C5A99">
              <w:rPr>
                <w:sz w:val="16"/>
                <w:szCs w:val="16"/>
              </w:rPr>
              <w:t xml:space="preserve">DC </w:t>
            </w:r>
            <w:r>
              <w:rPr>
                <w:sz w:val="16"/>
                <w:szCs w:val="16"/>
              </w:rPr>
              <w:t>Calculations</w:t>
            </w:r>
          </w:p>
        </w:tc>
        <w:tc>
          <w:tcPr>
            <w:tcW w:w="2070" w:type="dxa"/>
          </w:tcPr>
          <w:p w14:paraId="069D81DA" w14:textId="77777777" w:rsidR="00337852" w:rsidRDefault="00337852" w:rsidP="003A12B5"/>
        </w:tc>
        <w:tc>
          <w:tcPr>
            <w:tcW w:w="3330" w:type="dxa"/>
          </w:tcPr>
          <w:p w14:paraId="638B3F44" w14:textId="3BB06C50" w:rsidR="00337852" w:rsidRPr="00202052" w:rsidRDefault="00337852" w:rsidP="003A12B5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00700F2" w14:textId="77777777" w:rsidR="00337852" w:rsidRDefault="00337852" w:rsidP="003A12B5"/>
        </w:tc>
      </w:tr>
      <w:tr w:rsidR="004C5A99" w14:paraId="3A0FAF14" w14:textId="77777777" w:rsidTr="00202052">
        <w:tc>
          <w:tcPr>
            <w:tcW w:w="3600" w:type="dxa"/>
          </w:tcPr>
          <w:p w14:paraId="6BB78B7F" w14:textId="0A8C637C" w:rsidR="004C5A99" w:rsidRDefault="004C5A99" w:rsidP="004C5A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DC Measurements</w:t>
            </w:r>
          </w:p>
        </w:tc>
        <w:tc>
          <w:tcPr>
            <w:tcW w:w="2070" w:type="dxa"/>
          </w:tcPr>
          <w:p w14:paraId="7B6F804B" w14:textId="77777777" w:rsidR="004C5A99" w:rsidRDefault="004C5A99" w:rsidP="004C5A99"/>
        </w:tc>
        <w:tc>
          <w:tcPr>
            <w:tcW w:w="3330" w:type="dxa"/>
          </w:tcPr>
          <w:p w14:paraId="7F99B281" w14:textId="142AC8A5" w:rsidR="004C5A99" w:rsidRPr="00202052" w:rsidRDefault="004C5A99" w:rsidP="004C5A99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46620968" w14:textId="77777777" w:rsidR="004C5A99" w:rsidRDefault="004C5A99" w:rsidP="004C5A99"/>
        </w:tc>
      </w:tr>
      <w:tr w:rsidR="00FE708B" w14:paraId="141383C8" w14:textId="77777777" w:rsidTr="00202052">
        <w:tc>
          <w:tcPr>
            <w:tcW w:w="3600" w:type="dxa"/>
          </w:tcPr>
          <w:p w14:paraId="53F7F872" w14:textId="5DA8A079" w:rsidR="00FE708B" w:rsidRDefault="00FE708B" w:rsidP="00FE7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AC Calculations </w:t>
            </w:r>
          </w:p>
        </w:tc>
        <w:tc>
          <w:tcPr>
            <w:tcW w:w="2070" w:type="dxa"/>
          </w:tcPr>
          <w:p w14:paraId="6B030BAC" w14:textId="77777777" w:rsidR="00FE708B" w:rsidRDefault="00FE708B" w:rsidP="00FE708B"/>
        </w:tc>
        <w:tc>
          <w:tcPr>
            <w:tcW w:w="3330" w:type="dxa"/>
          </w:tcPr>
          <w:p w14:paraId="6EE3B2A7" w14:textId="7E3F048A" w:rsidR="00FE708B" w:rsidRPr="00202052" w:rsidRDefault="00FE708B" w:rsidP="00FE70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3049A389" w14:textId="77777777" w:rsidR="00FE708B" w:rsidRDefault="00FE708B" w:rsidP="00FE708B"/>
        </w:tc>
      </w:tr>
      <w:tr w:rsidR="00FE708B" w14:paraId="4E447AE4" w14:textId="77777777" w:rsidTr="00202052">
        <w:tc>
          <w:tcPr>
            <w:tcW w:w="3600" w:type="dxa"/>
          </w:tcPr>
          <w:p w14:paraId="1F5C8EAE" w14:textId="4174C36F" w:rsidR="00FE708B" w:rsidRPr="00202052" w:rsidRDefault="00FE708B" w:rsidP="00FE70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 AC Measurements</w:t>
            </w:r>
          </w:p>
        </w:tc>
        <w:tc>
          <w:tcPr>
            <w:tcW w:w="2070" w:type="dxa"/>
          </w:tcPr>
          <w:p w14:paraId="3CDA6E5F" w14:textId="77777777" w:rsidR="00FE708B" w:rsidRDefault="00FE708B" w:rsidP="00FE708B"/>
        </w:tc>
        <w:tc>
          <w:tcPr>
            <w:tcW w:w="3330" w:type="dxa"/>
          </w:tcPr>
          <w:p w14:paraId="22C8FF17" w14:textId="7D3D45A6" w:rsidR="00FE708B" w:rsidRPr="00202052" w:rsidRDefault="00FE708B" w:rsidP="00FE70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3EEE143" w14:textId="77777777" w:rsidR="00FE708B" w:rsidRDefault="00FE708B" w:rsidP="00FE708B"/>
        </w:tc>
      </w:tr>
      <w:tr w:rsidR="00173716" w14:paraId="677C4E37" w14:textId="77777777" w:rsidTr="00202052">
        <w:tc>
          <w:tcPr>
            <w:tcW w:w="3600" w:type="dxa"/>
          </w:tcPr>
          <w:p w14:paraId="3E57C55B" w14:textId="29A9B074" w:rsidR="00173716" w:rsidRDefault="00173716" w:rsidP="001737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 Frequency Response Calculations</w:t>
            </w:r>
          </w:p>
        </w:tc>
        <w:tc>
          <w:tcPr>
            <w:tcW w:w="2070" w:type="dxa"/>
          </w:tcPr>
          <w:p w14:paraId="483B0103" w14:textId="77777777" w:rsidR="00173716" w:rsidRDefault="00173716" w:rsidP="00173716"/>
        </w:tc>
        <w:tc>
          <w:tcPr>
            <w:tcW w:w="3330" w:type="dxa"/>
          </w:tcPr>
          <w:p w14:paraId="1AA29879" w14:textId="553E0556" w:rsidR="00173716" w:rsidRPr="00202052" w:rsidRDefault="00173716" w:rsidP="0017371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AC01F43" w14:textId="77777777" w:rsidR="00173716" w:rsidRDefault="00173716" w:rsidP="00173716"/>
        </w:tc>
      </w:tr>
      <w:tr w:rsidR="00173716" w14:paraId="7C0584CA" w14:textId="77777777" w:rsidTr="00202052">
        <w:tc>
          <w:tcPr>
            <w:tcW w:w="3600" w:type="dxa"/>
          </w:tcPr>
          <w:p w14:paraId="6776A1CA" w14:textId="7668F239" w:rsidR="00173716" w:rsidRDefault="00173716" w:rsidP="001737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 Frequency Response Measurements</w:t>
            </w:r>
          </w:p>
        </w:tc>
        <w:tc>
          <w:tcPr>
            <w:tcW w:w="2070" w:type="dxa"/>
          </w:tcPr>
          <w:p w14:paraId="4D29C013" w14:textId="77777777" w:rsidR="00173716" w:rsidRDefault="00173716" w:rsidP="00173716"/>
        </w:tc>
        <w:tc>
          <w:tcPr>
            <w:tcW w:w="3330" w:type="dxa"/>
          </w:tcPr>
          <w:p w14:paraId="55BA7A75" w14:textId="6678DAAA" w:rsidR="00173716" w:rsidRPr="00202052" w:rsidRDefault="00173716" w:rsidP="00173716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6DF8C75F" w14:textId="77777777" w:rsidR="00173716" w:rsidRDefault="00173716" w:rsidP="00173716"/>
        </w:tc>
      </w:tr>
      <w:tr w:rsidR="003877F1" w14:paraId="154D45A8" w14:textId="77777777" w:rsidTr="00202052">
        <w:tc>
          <w:tcPr>
            <w:tcW w:w="3600" w:type="dxa"/>
          </w:tcPr>
          <w:p w14:paraId="6102CA2E" w14:textId="10F75058" w:rsidR="003877F1" w:rsidRDefault="003877F1" w:rsidP="00387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1Khz Calculations</w:t>
            </w:r>
          </w:p>
        </w:tc>
        <w:tc>
          <w:tcPr>
            <w:tcW w:w="2070" w:type="dxa"/>
          </w:tcPr>
          <w:p w14:paraId="431343C4" w14:textId="77777777" w:rsidR="003877F1" w:rsidRDefault="003877F1" w:rsidP="003877F1"/>
        </w:tc>
        <w:tc>
          <w:tcPr>
            <w:tcW w:w="3330" w:type="dxa"/>
          </w:tcPr>
          <w:p w14:paraId="551B961C" w14:textId="42812D31" w:rsidR="003877F1" w:rsidRPr="00202052" w:rsidRDefault="003877F1" w:rsidP="003877F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E5A9D32" w14:textId="77777777" w:rsidR="003877F1" w:rsidRDefault="003877F1" w:rsidP="003877F1"/>
        </w:tc>
      </w:tr>
      <w:tr w:rsidR="003877F1" w14:paraId="1B4D16AE" w14:textId="77777777" w:rsidTr="00202052">
        <w:tc>
          <w:tcPr>
            <w:tcW w:w="3600" w:type="dxa"/>
          </w:tcPr>
          <w:p w14:paraId="458995A3" w14:textId="4D27F538" w:rsidR="003877F1" w:rsidRDefault="003877F1" w:rsidP="003877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1Khz Measurements</w:t>
            </w:r>
          </w:p>
        </w:tc>
        <w:tc>
          <w:tcPr>
            <w:tcW w:w="2070" w:type="dxa"/>
          </w:tcPr>
          <w:p w14:paraId="4A3E5D44" w14:textId="77777777" w:rsidR="003877F1" w:rsidRDefault="003877F1" w:rsidP="003877F1"/>
        </w:tc>
        <w:tc>
          <w:tcPr>
            <w:tcW w:w="3330" w:type="dxa"/>
          </w:tcPr>
          <w:p w14:paraId="558CC561" w14:textId="66B57959" w:rsidR="003877F1" w:rsidRPr="00202052" w:rsidRDefault="003877F1" w:rsidP="003877F1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147D059D" w14:textId="77777777" w:rsidR="003877F1" w:rsidRDefault="003877F1" w:rsidP="003877F1"/>
        </w:tc>
      </w:tr>
      <w:tr w:rsidR="00EE118B" w14:paraId="42C5EDD4" w14:textId="77777777" w:rsidTr="00202052">
        <w:tc>
          <w:tcPr>
            <w:tcW w:w="3600" w:type="dxa"/>
          </w:tcPr>
          <w:p w14:paraId="0AB2BD11" w14:textId="4B350C5C" w:rsidR="00EE118B" w:rsidRDefault="00EE118B" w:rsidP="00EE11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30hz Calculations</w:t>
            </w:r>
          </w:p>
        </w:tc>
        <w:tc>
          <w:tcPr>
            <w:tcW w:w="2070" w:type="dxa"/>
          </w:tcPr>
          <w:p w14:paraId="060BE25D" w14:textId="77777777" w:rsidR="00EE118B" w:rsidRDefault="00EE118B" w:rsidP="00EE118B"/>
        </w:tc>
        <w:tc>
          <w:tcPr>
            <w:tcW w:w="3330" w:type="dxa"/>
          </w:tcPr>
          <w:p w14:paraId="10F7AB35" w14:textId="7FFC75B9" w:rsidR="00EE118B" w:rsidRPr="00202052" w:rsidRDefault="00EE118B" w:rsidP="00EE11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086FC42F" w14:textId="77777777" w:rsidR="00EE118B" w:rsidRDefault="00EE118B" w:rsidP="00EE118B"/>
        </w:tc>
      </w:tr>
      <w:tr w:rsidR="00EE118B" w14:paraId="646B7661" w14:textId="77777777" w:rsidTr="00202052">
        <w:tc>
          <w:tcPr>
            <w:tcW w:w="3600" w:type="dxa"/>
          </w:tcPr>
          <w:p w14:paraId="3E41C50B" w14:textId="60E1A2F2" w:rsidR="00EE118B" w:rsidRDefault="00EE118B" w:rsidP="00EE11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10.</w:t>
            </w:r>
            <w:r w:rsidR="00026B92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30hz Measurements</w:t>
            </w:r>
          </w:p>
        </w:tc>
        <w:tc>
          <w:tcPr>
            <w:tcW w:w="2070" w:type="dxa"/>
          </w:tcPr>
          <w:p w14:paraId="7C310777" w14:textId="77777777" w:rsidR="00EE118B" w:rsidRDefault="00EE118B" w:rsidP="00EE118B"/>
        </w:tc>
        <w:tc>
          <w:tcPr>
            <w:tcW w:w="3330" w:type="dxa"/>
          </w:tcPr>
          <w:p w14:paraId="7FF86394" w14:textId="2DA92EE5" w:rsidR="00EE118B" w:rsidRPr="00202052" w:rsidRDefault="00EE118B" w:rsidP="00EE118B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7110EA3" w14:textId="77777777" w:rsidR="00EE118B" w:rsidRDefault="00EE118B" w:rsidP="00EE118B"/>
        </w:tc>
      </w:tr>
      <w:tr w:rsidR="00026B92" w14:paraId="5F7176CB" w14:textId="77777777" w:rsidTr="00202052">
        <w:tc>
          <w:tcPr>
            <w:tcW w:w="3600" w:type="dxa"/>
          </w:tcPr>
          <w:p w14:paraId="6C964412" w14:textId="650E5A76" w:rsidR="00026B92" w:rsidRDefault="00026B92" w:rsidP="0002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 xml:space="preserve"> Pulse Theory</w:t>
            </w:r>
            <w:r w:rsidR="000F35C1">
              <w:rPr>
                <w:sz w:val="16"/>
                <w:szCs w:val="16"/>
              </w:rPr>
              <w:t xml:space="preserve"> Square-Wave Analysis</w:t>
            </w:r>
          </w:p>
        </w:tc>
        <w:tc>
          <w:tcPr>
            <w:tcW w:w="2070" w:type="dxa"/>
          </w:tcPr>
          <w:p w14:paraId="5BBE6697" w14:textId="77777777" w:rsidR="00026B92" w:rsidRDefault="00026B92" w:rsidP="00026B92"/>
        </w:tc>
        <w:tc>
          <w:tcPr>
            <w:tcW w:w="3330" w:type="dxa"/>
          </w:tcPr>
          <w:p w14:paraId="32729908" w14:textId="66CCDF33" w:rsidR="00026B92" w:rsidRPr="00202052" w:rsidRDefault="00026B92" w:rsidP="00026B92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800" w:type="dxa"/>
          </w:tcPr>
          <w:p w14:paraId="71658A24" w14:textId="77777777" w:rsidR="00026B92" w:rsidRDefault="00026B92" w:rsidP="00026B92"/>
        </w:tc>
      </w:tr>
      <w:tr w:rsidR="00026B92" w14:paraId="67DF1447" w14:textId="77777777" w:rsidTr="00A11462">
        <w:trPr>
          <w:trHeight w:val="1268"/>
        </w:trPr>
        <w:tc>
          <w:tcPr>
            <w:tcW w:w="3600" w:type="dxa"/>
          </w:tcPr>
          <w:p w14:paraId="66C4A475" w14:textId="0FA365DF" w:rsidR="00026B92" w:rsidRDefault="00026B92" w:rsidP="00026B92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070" w:type="dxa"/>
          </w:tcPr>
          <w:p w14:paraId="20E6057B" w14:textId="77777777" w:rsidR="00026B92" w:rsidRDefault="00026B92" w:rsidP="00026B92"/>
        </w:tc>
        <w:tc>
          <w:tcPr>
            <w:tcW w:w="3330" w:type="dxa"/>
          </w:tcPr>
          <w:p w14:paraId="336D0585" w14:textId="77777777" w:rsidR="00026B92" w:rsidRPr="00202052" w:rsidRDefault="00026B92" w:rsidP="00026B9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8797DE1" w14:textId="77777777" w:rsidR="00026B92" w:rsidRDefault="00026B92" w:rsidP="00026B92"/>
        </w:tc>
      </w:tr>
    </w:tbl>
    <w:p w14:paraId="3479980C" w14:textId="4F4FD0DD" w:rsidR="00571ABD" w:rsidRDefault="0070769E" w:rsidP="00A1509D">
      <w:r>
        <w:t>Check-Off Redo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3330"/>
        <w:gridCol w:w="2340"/>
        <w:gridCol w:w="3420"/>
        <w:gridCol w:w="1710"/>
      </w:tblGrid>
      <w:tr w:rsidR="0070769E" w14:paraId="701D1339" w14:textId="77777777" w:rsidTr="00707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37CAE10C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 xml:space="preserve"> (write in Action Item!)</w:t>
            </w:r>
          </w:p>
        </w:tc>
        <w:tc>
          <w:tcPr>
            <w:tcW w:w="2340" w:type="dxa"/>
          </w:tcPr>
          <w:p w14:paraId="7D285748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Date (DD/MM/YY)</w:t>
            </w:r>
          </w:p>
        </w:tc>
        <w:sdt>
          <w:sdtPr>
            <w:alias w:val="Status:"/>
            <w:tag w:val="Status:"/>
            <w:id w:val="1648547143"/>
            <w:placeholder>
              <w:docPart w:val="A36259B783B54A56BBA47BAC2A11E8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20" w:type="dxa"/>
              </w:tcPr>
              <w:p w14:paraId="0FA961C4" w14:textId="77777777" w:rsidR="0070769E" w:rsidRPr="00A1509D" w:rsidRDefault="0070769E" w:rsidP="00A1509D">
                <w:pPr>
                  <w:rPr>
                    <w:color w:val="auto"/>
                  </w:rPr>
                </w:pPr>
                <w:r w:rsidRPr="00A1509D">
                  <w:rPr>
                    <w:color w:val="auto"/>
                  </w:rPr>
                  <w:t>Status</w:t>
                </w:r>
              </w:p>
            </w:tc>
          </w:sdtContent>
        </w:sdt>
        <w:tc>
          <w:tcPr>
            <w:tcW w:w="1710" w:type="dxa"/>
          </w:tcPr>
          <w:p w14:paraId="70185260" w14:textId="77777777" w:rsidR="0070769E" w:rsidRPr="00A1509D" w:rsidRDefault="0070769E" w:rsidP="00A1509D">
            <w:pPr>
              <w:rPr>
                <w:color w:val="auto"/>
              </w:rPr>
            </w:pPr>
            <w:r w:rsidRPr="00A1509D">
              <w:rPr>
                <w:color w:val="auto"/>
              </w:rPr>
              <w:t>Instructor Initials</w:t>
            </w:r>
          </w:p>
        </w:tc>
      </w:tr>
      <w:tr w:rsidR="0070769E" w14:paraId="4BCF34BD" w14:textId="77777777" w:rsidTr="0070769E">
        <w:tc>
          <w:tcPr>
            <w:tcW w:w="3330" w:type="dxa"/>
          </w:tcPr>
          <w:p w14:paraId="267776B5" w14:textId="77777777" w:rsidR="0070769E" w:rsidRDefault="0070769E" w:rsidP="0070244F"/>
        </w:tc>
        <w:tc>
          <w:tcPr>
            <w:tcW w:w="2340" w:type="dxa"/>
          </w:tcPr>
          <w:p w14:paraId="5011C11D" w14:textId="77777777" w:rsidR="0070769E" w:rsidRDefault="0070769E" w:rsidP="0070244F"/>
        </w:tc>
        <w:tc>
          <w:tcPr>
            <w:tcW w:w="3420" w:type="dxa"/>
          </w:tcPr>
          <w:p w14:paraId="542A5AB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77E5F404" w14:textId="77777777" w:rsidR="0070769E" w:rsidRDefault="0070769E" w:rsidP="0070244F"/>
        </w:tc>
      </w:tr>
      <w:tr w:rsidR="0070769E" w14:paraId="26264FAC" w14:textId="77777777" w:rsidTr="0070769E">
        <w:tc>
          <w:tcPr>
            <w:tcW w:w="3330" w:type="dxa"/>
          </w:tcPr>
          <w:p w14:paraId="67271717" w14:textId="77777777" w:rsidR="0070769E" w:rsidRDefault="0070769E" w:rsidP="0070244F"/>
        </w:tc>
        <w:tc>
          <w:tcPr>
            <w:tcW w:w="2340" w:type="dxa"/>
          </w:tcPr>
          <w:p w14:paraId="61ADC4CA" w14:textId="77777777" w:rsidR="0070769E" w:rsidRDefault="0070769E" w:rsidP="0070244F"/>
        </w:tc>
        <w:tc>
          <w:tcPr>
            <w:tcW w:w="3420" w:type="dxa"/>
          </w:tcPr>
          <w:p w14:paraId="626367C0" w14:textId="77777777" w:rsidR="0070769E" w:rsidRDefault="0070769E" w:rsidP="0070244F"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1A901FF2" w14:textId="77777777" w:rsidR="0070769E" w:rsidRDefault="0070769E" w:rsidP="0070244F"/>
        </w:tc>
      </w:tr>
      <w:tr w:rsidR="00A11462" w14:paraId="2F7966F4" w14:textId="77777777" w:rsidTr="0070769E">
        <w:tc>
          <w:tcPr>
            <w:tcW w:w="3330" w:type="dxa"/>
          </w:tcPr>
          <w:p w14:paraId="7757585A" w14:textId="77777777" w:rsidR="00A11462" w:rsidRDefault="00A11462" w:rsidP="0070244F"/>
        </w:tc>
        <w:tc>
          <w:tcPr>
            <w:tcW w:w="2340" w:type="dxa"/>
          </w:tcPr>
          <w:p w14:paraId="6CE57A84" w14:textId="77777777" w:rsidR="00A11462" w:rsidRDefault="00A11462" w:rsidP="0070244F"/>
        </w:tc>
        <w:tc>
          <w:tcPr>
            <w:tcW w:w="3420" w:type="dxa"/>
          </w:tcPr>
          <w:p w14:paraId="3A9A03AD" w14:textId="7BC38C78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18BE913" w14:textId="77777777" w:rsidR="00A11462" w:rsidRDefault="00A11462" w:rsidP="0070244F"/>
        </w:tc>
      </w:tr>
      <w:tr w:rsidR="00A11462" w14:paraId="396F00D4" w14:textId="77777777" w:rsidTr="0070769E">
        <w:tc>
          <w:tcPr>
            <w:tcW w:w="3330" w:type="dxa"/>
          </w:tcPr>
          <w:p w14:paraId="375CC5E9" w14:textId="77777777" w:rsidR="00A11462" w:rsidRDefault="00A11462" w:rsidP="0070244F"/>
        </w:tc>
        <w:tc>
          <w:tcPr>
            <w:tcW w:w="2340" w:type="dxa"/>
          </w:tcPr>
          <w:p w14:paraId="7D215927" w14:textId="77777777" w:rsidR="00A11462" w:rsidRDefault="00A11462" w:rsidP="0070244F"/>
        </w:tc>
        <w:tc>
          <w:tcPr>
            <w:tcW w:w="3420" w:type="dxa"/>
          </w:tcPr>
          <w:p w14:paraId="03662163" w14:textId="17F0C0F2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01B7BF4" w14:textId="77777777" w:rsidR="00A11462" w:rsidRDefault="00A11462" w:rsidP="0070244F"/>
        </w:tc>
      </w:tr>
      <w:tr w:rsidR="00A11462" w14:paraId="7E4FB68F" w14:textId="77777777" w:rsidTr="0070769E">
        <w:tc>
          <w:tcPr>
            <w:tcW w:w="3330" w:type="dxa"/>
          </w:tcPr>
          <w:p w14:paraId="1A570A97" w14:textId="77777777" w:rsidR="00A11462" w:rsidRDefault="00A11462" w:rsidP="0070244F"/>
        </w:tc>
        <w:tc>
          <w:tcPr>
            <w:tcW w:w="2340" w:type="dxa"/>
          </w:tcPr>
          <w:p w14:paraId="183E094A" w14:textId="77777777" w:rsidR="00A11462" w:rsidRDefault="00A11462" w:rsidP="0070244F"/>
        </w:tc>
        <w:tc>
          <w:tcPr>
            <w:tcW w:w="3420" w:type="dxa"/>
          </w:tcPr>
          <w:p w14:paraId="1EF72BD5" w14:textId="0A26C661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B595CF4" w14:textId="77777777" w:rsidR="00A11462" w:rsidRDefault="00A11462" w:rsidP="0070244F"/>
        </w:tc>
      </w:tr>
      <w:tr w:rsidR="00A11462" w14:paraId="7B804990" w14:textId="77777777" w:rsidTr="0070769E">
        <w:tc>
          <w:tcPr>
            <w:tcW w:w="3330" w:type="dxa"/>
          </w:tcPr>
          <w:p w14:paraId="773682BB" w14:textId="77777777" w:rsidR="00A11462" w:rsidRDefault="00A11462" w:rsidP="0070244F"/>
        </w:tc>
        <w:tc>
          <w:tcPr>
            <w:tcW w:w="2340" w:type="dxa"/>
          </w:tcPr>
          <w:p w14:paraId="01422876" w14:textId="77777777" w:rsidR="00A11462" w:rsidRDefault="00A11462" w:rsidP="0070244F"/>
        </w:tc>
        <w:tc>
          <w:tcPr>
            <w:tcW w:w="3420" w:type="dxa"/>
          </w:tcPr>
          <w:p w14:paraId="6216F954" w14:textId="0C952F23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2667E9C7" w14:textId="77777777" w:rsidR="00A11462" w:rsidRDefault="00A11462" w:rsidP="0070244F"/>
        </w:tc>
      </w:tr>
      <w:tr w:rsidR="00A11462" w14:paraId="3940232F" w14:textId="77777777" w:rsidTr="0070769E">
        <w:tc>
          <w:tcPr>
            <w:tcW w:w="3330" w:type="dxa"/>
          </w:tcPr>
          <w:p w14:paraId="28CBF423" w14:textId="77777777" w:rsidR="00A11462" w:rsidRDefault="00A11462" w:rsidP="0070244F"/>
        </w:tc>
        <w:tc>
          <w:tcPr>
            <w:tcW w:w="2340" w:type="dxa"/>
          </w:tcPr>
          <w:p w14:paraId="33619C56" w14:textId="77777777" w:rsidR="00A11462" w:rsidRDefault="00A11462" w:rsidP="0070244F"/>
        </w:tc>
        <w:tc>
          <w:tcPr>
            <w:tcW w:w="3420" w:type="dxa"/>
          </w:tcPr>
          <w:p w14:paraId="42B75CDE" w14:textId="523E1885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0F729162" w14:textId="77777777" w:rsidR="00A11462" w:rsidRDefault="00A11462" w:rsidP="0070244F"/>
        </w:tc>
      </w:tr>
      <w:tr w:rsidR="00A11462" w14:paraId="25006A69" w14:textId="77777777" w:rsidTr="0070769E">
        <w:tc>
          <w:tcPr>
            <w:tcW w:w="3330" w:type="dxa"/>
          </w:tcPr>
          <w:p w14:paraId="08EE2CD1" w14:textId="77777777" w:rsidR="00A11462" w:rsidRDefault="00A11462" w:rsidP="0070244F"/>
        </w:tc>
        <w:tc>
          <w:tcPr>
            <w:tcW w:w="2340" w:type="dxa"/>
          </w:tcPr>
          <w:p w14:paraId="343A0154" w14:textId="77777777" w:rsidR="00A11462" w:rsidRDefault="00A11462" w:rsidP="0070244F"/>
        </w:tc>
        <w:tc>
          <w:tcPr>
            <w:tcW w:w="3420" w:type="dxa"/>
          </w:tcPr>
          <w:p w14:paraId="3051BE38" w14:textId="333F991C" w:rsidR="00A11462" w:rsidRPr="00202052" w:rsidRDefault="00A11462" w:rsidP="0070244F">
            <w:pPr>
              <w:rPr>
                <w:sz w:val="20"/>
                <w:szCs w:val="20"/>
              </w:rPr>
            </w:pP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Satisfactory </w:t>
            </w:r>
            <w:r w:rsidRPr="00202052">
              <w:rPr>
                <w:sz w:val="20"/>
                <w:szCs w:val="20"/>
              </w:rPr>
              <w:sym w:font="Wingdings" w:char="F06F"/>
            </w:r>
            <w:r w:rsidRPr="00202052">
              <w:rPr>
                <w:sz w:val="20"/>
                <w:szCs w:val="20"/>
              </w:rPr>
              <w:t xml:space="preserve"> Unsatisfactory</w:t>
            </w:r>
          </w:p>
        </w:tc>
        <w:tc>
          <w:tcPr>
            <w:tcW w:w="1710" w:type="dxa"/>
          </w:tcPr>
          <w:p w14:paraId="4AFB47DB" w14:textId="77777777" w:rsidR="00A11462" w:rsidRDefault="00A11462" w:rsidP="0070244F"/>
        </w:tc>
      </w:tr>
    </w:tbl>
    <w:p w14:paraId="681A660F" w14:textId="77777777" w:rsidR="000C3800" w:rsidRDefault="000C3800" w:rsidP="00A11462"/>
    <w:sectPr w:rsidR="000C3800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B1759" w14:textId="77777777" w:rsidR="006D574B" w:rsidRDefault="006D574B">
      <w:r>
        <w:separator/>
      </w:r>
    </w:p>
  </w:endnote>
  <w:endnote w:type="continuationSeparator" w:id="0">
    <w:p w14:paraId="24BC5347" w14:textId="77777777" w:rsidR="006D574B" w:rsidRDefault="006D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B2B23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4639D" w14:textId="77777777" w:rsidR="006D574B" w:rsidRDefault="006D574B">
      <w:r>
        <w:separator/>
      </w:r>
    </w:p>
  </w:footnote>
  <w:footnote w:type="continuationSeparator" w:id="0">
    <w:p w14:paraId="706DCE48" w14:textId="77777777" w:rsidR="006D574B" w:rsidRDefault="006D5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10690"/>
    <w:multiLevelType w:val="hybridMultilevel"/>
    <w:tmpl w:val="EEEEA5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6866D7"/>
    <w:multiLevelType w:val="hybridMultilevel"/>
    <w:tmpl w:val="DC122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66F90"/>
    <w:multiLevelType w:val="hybridMultilevel"/>
    <w:tmpl w:val="FA682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4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69"/>
    <w:rsid w:val="00003E29"/>
    <w:rsid w:val="00026B92"/>
    <w:rsid w:val="00031162"/>
    <w:rsid w:val="000466A6"/>
    <w:rsid w:val="0005386B"/>
    <w:rsid w:val="000809E3"/>
    <w:rsid w:val="000C3800"/>
    <w:rsid w:val="000F35C1"/>
    <w:rsid w:val="000F4097"/>
    <w:rsid w:val="000F717E"/>
    <w:rsid w:val="000F739B"/>
    <w:rsid w:val="00156DFB"/>
    <w:rsid w:val="00173716"/>
    <w:rsid w:val="001A2837"/>
    <w:rsid w:val="001B7FE7"/>
    <w:rsid w:val="001D6F3F"/>
    <w:rsid w:val="001D7761"/>
    <w:rsid w:val="001F039C"/>
    <w:rsid w:val="00201824"/>
    <w:rsid w:val="00202052"/>
    <w:rsid w:val="00233838"/>
    <w:rsid w:val="00237E27"/>
    <w:rsid w:val="00267213"/>
    <w:rsid w:val="002B07FF"/>
    <w:rsid w:val="00337852"/>
    <w:rsid w:val="00382C67"/>
    <w:rsid w:val="003877F1"/>
    <w:rsid w:val="003A12B5"/>
    <w:rsid w:val="003C4005"/>
    <w:rsid w:val="00413740"/>
    <w:rsid w:val="004412CB"/>
    <w:rsid w:val="0047189C"/>
    <w:rsid w:val="0048263E"/>
    <w:rsid w:val="004835D4"/>
    <w:rsid w:val="00484AD4"/>
    <w:rsid w:val="004A1D74"/>
    <w:rsid w:val="004A4768"/>
    <w:rsid w:val="004C5A99"/>
    <w:rsid w:val="004D0129"/>
    <w:rsid w:val="004D6D69"/>
    <w:rsid w:val="00571ABD"/>
    <w:rsid w:val="00602D15"/>
    <w:rsid w:val="006131EC"/>
    <w:rsid w:val="0068098F"/>
    <w:rsid w:val="006952EB"/>
    <w:rsid w:val="006D574B"/>
    <w:rsid w:val="0070244F"/>
    <w:rsid w:val="0070769E"/>
    <w:rsid w:val="007C6609"/>
    <w:rsid w:val="00844CE0"/>
    <w:rsid w:val="00860BE1"/>
    <w:rsid w:val="00875DA4"/>
    <w:rsid w:val="008C39BF"/>
    <w:rsid w:val="008E6B6F"/>
    <w:rsid w:val="00917EAE"/>
    <w:rsid w:val="00922CA4"/>
    <w:rsid w:val="0097670B"/>
    <w:rsid w:val="00A11462"/>
    <w:rsid w:val="00A1509D"/>
    <w:rsid w:val="00A47916"/>
    <w:rsid w:val="00A930C8"/>
    <w:rsid w:val="00AE6673"/>
    <w:rsid w:val="00B109B2"/>
    <w:rsid w:val="00BA5045"/>
    <w:rsid w:val="00C048FB"/>
    <w:rsid w:val="00C2505B"/>
    <w:rsid w:val="00C464FA"/>
    <w:rsid w:val="00D02B9E"/>
    <w:rsid w:val="00D11F1F"/>
    <w:rsid w:val="00D83C77"/>
    <w:rsid w:val="00DC4535"/>
    <w:rsid w:val="00DD4550"/>
    <w:rsid w:val="00E365B1"/>
    <w:rsid w:val="00E87FB1"/>
    <w:rsid w:val="00EC50D3"/>
    <w:rsid w:val="00EE118B"/>
    <w:rsid w:val="00EF16BE"/>
    <w:rsid w:val="00F3453B"/>
    <w:rsid w:val="00F739DF"/>
    <w:rsid w:val="00FD06F0"/>
    <w:rsid w:val="00FE6DA7"/>
    <w:rsid w:val="00FE708B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DF887"/>
  <w15:chartTrackingRefBased/>
  <w15:docId w15:val="{4F2C82A8-6CCE-44E1-A113-E22B919B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2B9E"/>
    <w:pPr>
      <w:shd w:val="clear" w:color="auto" w:fill="EADBD4" w:themeFill="accent3" w:themeFillTint="33"/>
      <w:spacing w:before="240"/>
      <w:outlineLvl w:val="1"/>
    </w:pPr>
    <w:rPr>
      <w:color w:val="000000" w:themeColor="text1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stimo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656A5785EF41CFBA8B920A40860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1F46-6504-487F-B260-E46923F2DA5F}"/>
      </w:docPartPr>
      <w:docPartBody>
        <w:p w:rsidR="00B60BD2" w:rsidRDefault="00157543" w:rsidP="00157543">
          <w:pPr>
            <w:pStyle w:val="9A656A5785EF41CFBA8B920A40860F4C"/>
          </w:pPr>
          <w:r>
            <w:t>Action item</w:t>
          </w:r>
        </w:p>
      </w:docPartBody>
    </w:docPart>
    <w:docPart>
      <w:docPartPr>
        <w:name w:val="90E2EBB3C8AF4EC09BC04DB8845D0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15E59-9D90-4B8C-821F-0BD79A5C58DA}"/>
      </w:docPartPr>
      <w:docPartBody>
        <w:p w:rsidR="00B60BD2" w:rsidRDefault="00157543" w:rsidP="00157543">
          <w:pPr>
            <w:pStyle w:val="90E2EBB3C8AF4EC09BC04DB8845D0E03"/>
          </w:pPr>
          <w:r>
            <w:t>Status</w:t>
          </w:r>
        </w:p>
      </w:docPartBody>
    </w:docPart>
    <w:docPart>
      <w:docPartPr>
        <w:name w:val="A36259B783B54A56BBA47BAC2A11E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A7A1A-872F-4921-ACB8-0CC686FBFFB4}"/>
      </w:docPartPr>
      <w:docPartBody>
        <w:p w:rsidR="00B60BD2" w:rsidRDefault="00157543" w:rsidP="00157543">
          <w:pPr>
            <w:pStyle w:val="A36259B783B54A56BBA47BAC2A11E82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43"/>
    <w:rsid w:val="000E7D54"/>
    <w:rsid w:val="000F61F6"/>
    <w:rsid w:val="00157543"/>
    <w:rsid w:val="003E203F"/>
    <w:rsid w:val="00A779A8"/>
    <w:rsid w:val="00B60BD2"/>
    <w:rsid w:val="00C17A5E"/>
    <w:rsid w:val="00D23D34"/>
    <w:rsid w:val="00DA5288"/>
    <w:rsid w:val="00E6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3D873950C34A848850B9F097A4EB8C">
    <w:name w:val="7A3D873950C34A848850B9F097A4EB8C"/>
  </w:style>
  <w:style w:type="paragraph" w:customStyle="1" w:styleId="E5812169D9E64AE09AB79ADD7BD6A90F">
    <w:name w:val="E5812169D9E64AE09AB79ADD7BD6A90F"/>
  </w:style>
  <w:style w:type="paragraph" w:customStyle="1" w:styleId="53C9B3E344F54D3A9A77B3696F107E46">
    <w:name w:val="53C9B3E344F54D3A9A77B3696F107E46"/>
  </w:style>
  <w:style w:type="paragraph" w:customStyle="1" w:styleId="2BFD69EF955E44C4AA7C6BCDF7AC2146">
    <w:name w:val="2BFD69EF955E44C4AA7C6BCDF7AC2146"/>
  </w:style>
  <w:style w:type="paragraph" w:customStyle="1" w:styleId="BFF0650147554355AA4B6CC2BCDFDF0C">
    <w:name w:val="BFF0650147554355AA4B6CC2BCDFDF0C"/>
  </w:style>
  <w:style w:type="paragraph" w:customStyle="1" w:styleId="D2F42BB31E194BAAAFC60221419C6AFC">
    <w:name w:val="D2F42BB31E194BAAAFC60221419C6AFC"/>
  </w:style>
  <w:style w:type="paragraph" w:customStyle="1" w:styleId="1EB885DA52DA491D9425DEB170CCEDBF">
    <w:name w:val="1EB885DA52DA491D9425DEB170CCEDBF"/>
  </w:style>
  <w:style w:type="paragraph" w:customStyle="1" w:styleId="162121E6E33D43878437E43D7C066260">
    <w:name w:val="162121E6E33D43878437E43D7C066260"/>
  </w:style>
  <w:style w:type="paragraph" w:customStyle="1" w:styleId="47CB357265D04B58AD92D375B4F593F2">
    <w:name w:val="47CB357265D04B58AD92D375B4F593F2"/>
  </w:style>
  <w:style w:type="paragraph" w:customStyle="1" w:styleId="EA563347256F456D827E8DB414F13921">
    <w:name w:val="EA563347256F456D827E8DB414F13921"/>
  </w:style>
  <w:style w:type="paragraph" w:customStyle="1" w:styleId="5CA36BAB5F4449FBA0A370B4D74E3F45">
    <w:name w:val="5CA36BAB5F4449FBA0A370B4D74E3F45"/>
  </w:style>
  <w:style w:type="paragraph" w:customStyle="1" w:styleId="046E84B6A9C745D68AECBF93B7956173">
    <w:name w:val="046E84B6A9C745D68AECBF93B7956173"/>
  </w:style>
  <w:style w:type="paragraph" w:customStyle="1" w:styleId="CAC71E11F14C4F5880F977A5D009EC2E">
    <w:name w:val="CAC71E11F14C4F5880F977A5D009EC2E"/>
  </w:style>
  <w:style w:type="paragraph" w:customStyle="1" w:styleId="77ADCC629C884537B47E00E77B5F9276">
    <w:name w:val="77ADCC629C884537B47E00E77B5F9276"/>
  </w:style>
  <w:style w:type="paragraph" w:customStyle="1" w:styleId="FBAF646BF585449AB122A139F5000C0F">
    <w:name w:val="FBAF646BF585449AB122A139F5000C0F"/>
  </w:style>
  <w:style w:type="paragraph" w:customStyle="1" w:styleId="B8B861B859C74314B5CB3BE5258CA5E3">
    <w:name w:val="B8B861B859C74314B5CB3BE5258CA5E3"/>
  </w:style>
  <w:style w:type="paragraph" w:customStyle="1" w:styleId="AA96196C7CC94FF7A45328E00CB07B84">
    <w:name w:val="AA96196C7CC94FF7A45328E00CB07B84"/>
  </w:style>
  <w:style w:type="paragraph" w:customStyle="1" w:styleId="C0C518F534B54C1D9CBB67A42F46C1E6">
    <w:name w:val="C0C518F534B54C1D9CBB67A42F46C1E6"/>
  </w:style>
  <w:style w:type="paragraph" w:customStyle="1" w:styleId="3BFDBF6B28C34C02B8C28266BFCA47AE">
    <w:name w:val="3BFDBF6B28C34C02B8C28266BFCA47AE"/>
  </w:style>
  <w:style w:type="paragraph" w:customStyle="1" w:styleId="E2BE61D6987042D0885E23EF6A640A9C">
    <w:name w:val="E2BE61D6987042D0885E23EF6A640A9C"/>
  </w:style>
  <w:style w:type="paragraph" w:customStyle="1" w:styleId="04E1F4E7F9744309912E85FCB2967C3C">
    <w:name w:val="04E1F4E7F9744309912E85FCB2967C3C"/>
  </w:style>
  <w:style w:type="paragraph" w:customStyle="1" w:styleId="FDDD508561E0403EB4ADB3865739AC43">
    <w:name w:val="FDDD508561E0403EB4ADB3865739AC43"/>
  </w:style>
  <w:style w:type="paragraph" w:customStyle="1" w:styleId="2BA20487E2FB4E38AEFE45BF0811FFEB">
    <w:name w:val="2BA20487E2FB4E38AEFE45BF0811FFEB"/>
  </w:style>
  <w:style w:type="paragraph" w:customStyle="1" w:styleId="2B646EA4B816487C99D9966993F0235A">
    <w:name w:val="2B646EA4B816487C99D9966993F0235A"/>
  </w:style>
  <w:style w:type="paragraph" w:customStyle="1" w:styleId="8901C483F91B4CB485219B9E11DE089A">
    <w:name w:val="8901C483F91B4CB485219B9E11DE089A"/>
  </w:style>
  <w:style w:type="paragraph" w:customStyle="1" w:styleId="6DB21EA9423C4672BA69D39737DAEF8D">
    <w:name w:val="6DB21EA9423C4672BA69D39737DAEF8D"/>
  </w:style>
  <w:style w:type="paragraph" w:customStyle="1" w:styleId="3E466A98DDCF4169B520475C5BF70380">
    <w:name w:val="3E466A98DDCF4169B520475C5BF70380"/>
  </w:style>
  <w:style w:type="paragraph" w:customStyle="1" w:styleId="5E4434195CBA48B5A976E77C89F5D556">
    <w:name w:val="5E4434195CBA48B5A976E77C89F5D556"/>
  </w:style>
  <w:style w:type="paragraph" w:customStyle="1" w:styleId="523309E5D8504F4B9CA29CD3E538C7F5">
    <w:name w:val="523309E5D8504F4B9CA29CD3E538C7F5"/>
  </w:style>
  <w:style w:type="paragraph" w:customStyle="1" w:styleId="1420285D0D0E416B9D577459AB0C120F">
    <w:name w:val="1420285D0D0E416B9D577459AB0C120F"/>
  </w:style>
  <w:style w:type="paragraph" w:customStyle="1" w:styleId="627365A29BCF48EB8464CAD795580F4A">
    <w:name w:val="627365A29BCF48EB8464CAD795580F4A"/>
  </w:style>
  <w:style w:type="paragraph" w:customStyle="1" w:styleId="1098801675D0471AB8B70F4EDD070F3E">
    <w:name w:val="1098801675D0471AB8B70F4EDD070F3E"/>
  </w:style>
  <w:style w:type="paragraph" w:customStyle="1" w:styleId="BA2BC436F55D43118D585E3F93BFCA12">
    <w:name w:val="BA2BC436F55D43118D585E3F93BFCA12"/>
  </w:style>
  <w:style w:type="paragraph" w:customStyle="1" w:styleId="CC76506F48504368B82C761FA945BAD4">
    <w:name w:val="CC76506F48504368B82C761FA945BAD4"/>
  </w:style>
  <w:style w:type="paragraph" w:customStyle="1" w:styleId="7E12ED371C0A4C0E905B371EA46F7614">
    <w:name w:val="7E12ED371C0A4C0E905B371EA46F7614"/>
  </w:style>
  <w:style w:type="paragraph" w:customStyle="1" w:styleId="95D2D26EE6994571A6F39275C2DF9EBB">
    <w:name w:val="95D2D26EE6994571A6F39275C2DF9EBB"/>
  </w:style>
  <w:style w:type="paragraph" w:customStyle="1" w:styleId="C3E485D4A89740EF955EB6540A7B0F82">
    <w:name w:val="C3E485D4A89740EF955EB6540A7B0F82"/>
  </w:style>
  <w:style w:type="paragraph" w:customStyle="1" w:styleId="C93E6CECA4E947299BF6206E7E853375">
    <w:name w:val="C93E6CECA4E947299BF6206E7E853375"/>
  </w:style>
  <w:style w:type="paragraph" w:customStyle="1" w:styleId="A5751746B03E4559B12C1A958C213492">
    <w:name w:val="A5751746B03E4559B12C1A958C213492"/>
  </w:style>
  <w:style w:type="paragraph" w:customStyle="1" w:styleId="D53D63C0BCD940FFA09D45A7F4F1A7F4">
    <w:name w:val="D53D63C0BCD940FFA09D45A7F4F1A7F4"/>
  </w:style>
  <w:style w:type="paragraph" w:customStyle="1" w:styleId="53F7AF0D86E94A13A0C4903919171A39">
    <w:name w:val="53F7AF0D86E94A13A0C4903919171A39"/>
  </w:style>
  <w:style w:type="paragraph" w:customStyle="1" w:styleId="581490DC2D4040D1BC6DB077BB2F8BFE">
    <w:name w:val="581490DC2D4040D1BC6DB077BB2F8BFE"/>
  </w:style>
  <w:style w:type="paragraph" w:customStyle="1" w:styleId="7B56BD8B440B41349D52D33439BFE4EB">
    <w:name w:val="7B56BD8B440B41349D52D33439BFE4EB"/>
  </w:style>
  <w:style w:type="paragraph" w:customStyle="1" w:styleId="3A1F339FD6804972B7B4C8701A935A49">
    <w:name w:val="3A1F339FD6804972B7B4C8701A935A49"/>
  </w:style>
  <w:style w:type="paragraph" w:customStyle="1" w:styleId="CC93E22C3D6F45609A379AC943506C24">
    <w:name w:val="CC93E22C3D6F45609A379AC943506C24"/>
  </w:style>
  <w:style w:type="paragraph" w:customStyle="1" w:styleId="775429B4CC074DC1AD1FCEDA987FA389">
    <w:name w:val="775429B4CC074DC1AD1FCEDA987FA389"/>
  </w:style>
  <w:style w:type="paragraph" w:customStyle="1" w:styleId="BE3C1CFD18AD4B4FA28878CED9D6604A">
    <w:name w:val="BE3C1CFD18AD4B4FA28878CED9D6604A"/>
  </w:style>
  <w:style w:type="paragraph" w:customStyle="1" w:styleId="7E053615F1174347A4E50FB51A70B087">
    <w:name w:val="7E053615F1174347A4E50FB51A70B087"/>
  </w:style>
  <w:style w:type="paragraph" w:customStyle="1" w:styleId="29A3166CCF954D09B3CC3C73393D4139">
    <w:name w:val="29A3166CCF954D09B3CC3C73393D4139"/>
  </w:style>
  <w:style w:type="paragraph" w:customStyle="1" w:styleId="69C994884FB14956BDF984410FC38F93">
    <w:name w:val="69C994884FB14956BDF984410FC38F93"/>
  </w:style>
  <w:style w:type="paragraph" w:customStyle="1" w:styleId="452F9C3AE075466EAF9E79BB570C2EAA">
    <w:name w:val="452F9C3AE075466EAF9E79BB570C2EAA"/>
  </w:style>
  <w:style w:type="paragraph" w:customStyle="1" w:styleId="0F07C3DD674A4EF2AA3D82F6784E0FDF">
    <w:name w:val="0F07C3DD674A4EF2AA3D82F6784E0FDF"/>
  </w:style>
  <w:style w:type="paragraph" w:customStyle="1" w:styleId="66ECA3CD105241FC95B62476AD1732A4">
    <w:name w:val="66ECA3CD105241FC95B62476AD1732A4"/>
  </w:style>
  <w:style w:type="paragraph" w:customStyle="1" w:styleId="FB6331C1BFD046868CF6FCF30611D34C">
    <w:name w:val="FB6331C1BFD046868CF6FCF30611D34C"/>
  </w:style>
  <w:style w:type="paragraph" w:customStyle="1" w:styleId="0663CECCD8CE4D7493ECF0B1C1443468">
    <w:name w:val="0663CECCD8CE4D7493ECF0B1C1443468"/>
  </w:style>
  <w:style w:type="paragraph" w:customStyle="1" w:styleId="72FA4883E8934A1CA0D4F19F681CD796">
    <w:name w:val="72FA4883E8934A1CA0D4F19F681CD796"/>
  </w:style>
  <w:style w:type="paragraph" w:customStyle="1" w:styleId="C7A4FD3ACC6D43A4B9F7058A63326632">
    <w:name w:val="C7A4FD3ACC6D43A4B9F7058A63326632"/>
  </w:style>
  <w:style w:type="paragraph" w:customStyle="1" w:styleId="29F5CC930D45409DB4248874A8691BA8">
    <w:name w:val="29F5CC930D45409DB4248874A8691BA8"/>
  </w:style>
  <w:style w:type="paragraph" w:customStyle="1" w:styleId="D4A16FCD3F844951812BB16E3A3B352D">
    <w:name w:val="D4A16FCD3F844951812BB16E3A3B352D"/>
  </w:style>
  <w:style w:type="paragraph" w:customStyle="1" w:styleId="2005E5A3293546218D1344A387E954E4">
    <w:name w:val="2005E5A3293546218D1344A387E954E4"/>
  </w:style>
  <w:style w:type="paragraph" w:customStyle="1" w:styleId="5A53BAEB3514471CAF1920596DF12C26">
    <w:name w:val="5A53BAEB3514471CAF1920596DF12C26"/>
  </w:style>
  <w:style w:type="paragraph" w:customStyle="1" w:styleId="7B62E7E031484DACB54C2FE31FE54722">
    <w:name w:val="7B62E7E031484DACB54C2FE31FE54722"/>
  </w:style>
  <w:style w:type="paragraph" w:customStyle="1" w:styleId="009326D82F084AC1B3FF268AF9D97E8D">
    <w:name w:val="009326D82F084AC1B3FF268AF9D97E8D"/>
  </w:style>
  <w:style w:type="paragraph" w:customStyle="1" w:styleId="9A656A5785EF41CFBA8B920A40860F4C">
    <w:name w:val="9A656A5785EF41CFBA8B920A40860F4C"/>
    <w:rsid w:val="00157543"/>
  </w:style>
  <w:style w:type="paragraph" w:customStyle="1" w:styleId="90E2EBB3C8AF4EC09BC04DB8845D0E03">
    <w:name w:val="90E2EBB3C8AF4EC09BC04DB8845D0E03"/>
    <w:rsid w:val="00157543"/>
  </w:style>
  <w:style w:type="paragraph" w:customStyle="1" w:styleId="A16E982D8E71472384C5C1BDE1F3E885">
    <w:name w:val="A16E982D8E71472384C5C1BDE1F3E885"/>
    <w:rsid w:val="00157543"/>
  </w:style>
  <w:style w:type="paragraph" w:customStyle="1" w:styleId="679E633543CA4A1BAA7E27BBBB30BEF7">
    <w:name w:val="679E633543CA4A1BAA7E27BBBB30BEF7"/>
    <w:rsid w:val="00157543"/>
  </w:style>
  <w:style w:type="paragraph" w:customStyle="1" w:styleId="B42EDB9842C8484FBF55AD70D267DAA7">
    <w:name w:val="B42EDB9842C8484FBF55AD70D267DAA7"/>
    <w:rsid w:val="00157543"/>
  </w:style>
  <w:style w:type="paragraph" w:customStyle="1" w:styleId="D1497CE825164F14A1C9E923FF90959C">
    <w:name w:val="D1497CE825164F14A1C9E923FF90959C"/>
    <w:rsid w:val="00157543"/>
  </w:style>
  <w:style w:type="paragraph" w:customStyle="1" w:styleId="3788AAE5E26D45FAA57E6983AC98E6B8">
    <w:name w:val="3788AAE5E26D45FAA57E6983AC98E6B8"/>
    <w:rsid w:val="00157543"/>
  </w:style>
  <w:style w:type="paragraph" w:customStyle="1" w:styleId="DF61FC4A64094090B071F681758389D8">
    <w:name w:val="DF61FC4A64094090B071F681758389D8"/>
    <w:rsid w:val="00157543"/>
  </w:style>
  <w:style w:type="paragraph" w:customStyle="1" w:styleId="8C199F591B184AE085892287D188D316">
    <w:name w:val="8C199F591B184AE085892287D188D316"/>
    <w:rsid w:val="00157543"/>
  </w:style>
  <w:style w:type="paragraph" w:customStyle="1" w:styleId="4CCD11BF4C394F71814C00ED0F6B58C3">
    <w:name w:val="4CCD11BF4C394F71814C00ED0F6B58C3"/>
    <w:rsid w:val="00157543"/>
  </w:style>
  <w:style w:type="paragraph" w:customStyle="1" w:styleId="CD12956FE2F2438C8632813725F57C75">
    <w:name w:val="CD12956FE2F2438C8632813725F57C75"/>
    <w:rsid w:val="00157543"/>
  </w:style>
  <w:style w:type="paragraph" w:customStyle="1" w:styleId="E5AFBD3F3EF248B097B96C557096180C">
    <w:name w:val="E5AFBD3F3EF248B097B96C557096180C"/>
    <w:rsid w:val="00157543"/>
  </w:style>
  <w:style w:type="paragraph" w:customStyle="1" w:styleId="8668E6E4BEF84A97A15758174D2D486A">
    <w:name w:val="8668E6E4BEF84A97A15758174D2D486A"/>
    <w:rsid w:val="00157543"/>
  </w:style>
  <w:style w:type="paragraph" w:customStyle="1" w:styleId="A36259B783B54A56BBA47BAC2A11E82F">
    <w:name w:val="A36259B783B54A56BBA47BAC2A11E82F"/>
    <w:rsid w:val="00157543"/>
  </w:style>
  <w:style w:type="paragraph" w:customStyle="1" w:styleId="37B007450EBE42D59ADC028DA65E52D4">
    <w:name w:val="37B007450EBE42D59ADC028DA65E52D4"/>
    <w:rsid w:val="00157543"/>
  </w:style>
  <w:style w:type="paragraph" w:customStyle="1" w:styleId="7FFE72DB256C4A3196E8F77539174D45">
    <w:name w:val="7FFE72DB256C4A3196E8F77539174D45"/>
    <w:rsid w:val="00157543"/>
  </w:style>
  <w:style w:type="paragraph" w:customStyle="1" w:styleId="B583FCC2B3F046F3B14B3FFE6E0A29C0">
    <w:name w:val="B583FCC2B3F046F3B14B3FFE6E0A29C0"/>
    <w:rsid w:val="00157543"/>
  </w:style>
  <w:style w:type="paragraph" w:customStyle="1" w:styleId="1F337A05571240E3AD8D283F99F29757">
    <w:name w:val="1F337A05571240E3AD8D283F99F29757"/>
    <w:rsid w:val="00157543"/>
  </w:style>
  <w:style w:type="paragraph" w:customStyle="1" w:styleId="3962DF1501E04FBF9CFEB07D4A75B174">
    <w:name w:val="3962DF1501E04FBF9CFEB07D4A75B174"/>
    <w:rsid w:val="00157543"/>
  </w:style>
  <w:style w:type="paragraph" w:customStyle="1" w:styleId="4EB13A45DDB14157BC7B11A727B5E4EF">
    <w:name w:val="4EB13A45DDB14157BC7B11A727B5E4EF"/>
    <w:rsid w:val="00157543"/>
  </w:style>
  <w:style w:type="paragraph" w:customStyle="1" w:styleId="64F6B29F77E5467A8D122DBC37BAA2A7">
    <w:name w:val="64F6B29F77E5467A8D122DBC37BAA2A7"/>
    <w:rsid w:val="00157543"/>
  </w:style>
  <w:style w:type="paragraph" w:customStyle="1" w:styleId="386D511EB2894682B96CCDDE91C2C40D">
    <w:name w:val="386D511EB2894682B96CCDDE91C2C40D"/>
    <w:rsid w:val="00157543"/>
  </w:style>
  <w:style w:type="paragraph" w:customStyle="1" w:styleId="06BACB9720B1471AA53BE85F3EC997A2">
    <w:name w:val="06BACB9720B1471AA53BE85F3EC997A2"/>
    <w:rsid w:val="00157543"/>
  </w:style>
  <w:style w:type="paragraph" w:customStyle="1" w:styleId="11D226CCB27A4B31B98B05C2452BB6C0">
    <w:name w:val="11D226CCB27A4B31B98B05C2452BB6C0"/>
    <w:rsid w:val="00157543"/>
  </w:style>
  <w:style w:type="character" w:styleId="PlaceholderText">
    <w:name w:val="Placeholder Text"/>
    <w:basedOn w:val="DefaultParagraphFont"/>
    <w:uiPriority w:val="99"/>
    <w:semiHidden/>
    <w:rsid w:val="001575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4298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Leishman</dc:creator>
  <cp:lastModifiedBy>Timothy Leishman</cp:lastModifiedBy>
  <cp:revision>18</cp:revision>
  <cp:lastPrinted>2021-09-20T16:45:00Z</cp:lastPrinted>
  <dcterms:created xsi:type="dcterms:W3CDTF">2021-08-20T21:39:00Z</dcterms:created>
  <dcterms:modified xsi:type="dcterms:W3CDTF">2022-02-11T16:01:00Z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