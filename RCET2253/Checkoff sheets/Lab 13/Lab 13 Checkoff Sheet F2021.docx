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4706082B" w:rsidR="004D6D69" w:rsidRDefault="004D6D69" w:rsidP="004D6D69">
      <w:pPr>
        <w:pStyle w:val="Companyname"/>
      </w:pPr>
      <w:r>
        <w:t xml:space="preserve">RCET 0253 </w:t>
      </w:r>
      <w:r w:rsidR="001140E1">
        <w:t>LabVIEW Integration</w:t>
      </w:r>
    </w:p>
    <w:p w14:paraId="18A0EE02" w14:textId="290F549B" w:rsidR="004D6D69" w:rsidRPr="004D6D69" w:rsidRDefault="004D6D69" w:rsidP="004D6D69">
      <w:pPr>
        <w:pStyle w:val="Companyname"/>
      </w:pPr>
      <w:r>
        <w:t xml:space="preserve">Lab </w:t>
      </w:r>
      <w:r w:rsidR="00A77819">
        <w:t>1</w:t>
      </w:r>
      <w:r w:rsidR="001140E1">
        <w:t>3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770B208E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1140E1">
              <w:rPr>
                <w:sz w:val="16"/>
                <w:szCs w:val="16"/>
              </w:rPr>
              <w:t>LabVIEW Integration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2B997466" w:rsidR="00202052" w:rsidRPr="00202052" w:rsidRDefault="00202052" w:rsidP="004A4768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39134A1E" w:rsidR="00202052" w:rsidRPr="00202052" w:rsidRDefault="0020205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D54B87" w14:paraId="392242F0" w14:textId="77777777" w:rsidTr="00202052">
        <w:tc>
          <w:tcPr>
            <w:tcW w:w="3600" w:type="dxa"/>
          </w:tcPr>
          <w:p w14:paraId="5A17FFFC" w14:textId="77777777" w:rsidR="00D54B87" w:rsidRPr="00202052" w:rsidRDefault="00D54B87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5C44B40" w14:textId="77777777" w:rsidR="00D54B87" w:rsidRDefault="00D54B87"/>
        </w:tc>
        <w:tc>
          <w:tcPr>
            <w:tcW w:w="3330" w:type="dxa"/>
          </w:tcPr>
          <w:p w14:paraId="3687B4E3" w14:textId="79B7765F" w:rsidR="00D54B87" w:rsidRPr="00202052" w:rsidRDefault="00D54B87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F332BC1" w14:textId="77777777" w:rsidR="00D54B87" w:rsidRDefault="00D54B87"/>
        </w:tc>
      </w:tr>
      <w:tr w:rsidR="00D54B87" w14:paraId="449EA022" w14:textId="77777777" w:rsidTr="00202052">
        <w:tc>
          <w:tcPr>
            <w:tcW w:w="3600" w:type="dxa"/>
          </w:tcPr>
          <w:p w14:paraId="1F1A5D44" w14:textId="77777777" w:rsidR="00D54B87" w:rsidRPr="00202052" w:rsidRDefault="00D54B87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178AE27" w14:textId="77777777" w:rsidR="00D54B87" w:rsidRDefault="00D54B87"/>
        </w:tc>
        <w:tc>
          <w:tcPr>
            <w:tcW w:w="3330" w:type="dxa"/>
          </w:tcPr>
          <w:p w14:paraId="1DBDEDB4" w14:textId="0E4513C0" w:rsidR="00D54B87" w:rsidRPr="00202052" w:rsidRDefault="00D54B87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A54DC92" w14:textId="77777777" w:rsidR="00D54B87" w:rsidRDefault="00D54B87"/>
        </w:tc>
      </w:tr>
    </w:tbl>
    <w:p w14:paraId="408E0951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0E317F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83F41" w14:textId="77777777" w:rsidR="0084263F" w:rsidRDefault="0084263F">
      <w:r>
        <w:separator/>
      </w:r>
    </w:p>
  </w:endnote>
  <w:endnote w:type="continuationSeparator" w:id="0">
    <w:p w14:paraId="60CABEE2" w14:textId="77777777" w:rsidR="0084263F" w:rsidRDefault="0084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A3D61" w14:textId="77777777" w:rsidR="0084263F" w:rsidRDefault="0084263F">
      <w:r>
        <w:separator/>
      </w:r>
    </w:p>
  </w:footnote>
  <w:footnote w:type="continuationSeparator" w:id="0">
    <w:p w14:paraId="34BEB675" w14:textId="77777777" w:rsidR="0084263F" w:rsidRDefault="0084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462BA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140E1"/>
    <w:rsid w:val="00156DFB"/>
    <w:rsid w:val="001A1823"/>
    <w:rsid w:val="001A2837"/>
    <w:rsid w:val="001B7FE7"/>
    <w:rsid w:val="001D6F3F"/>
    <w:rsid w:val="001E4B1A"/>
    <w:rsid w:val="001E6B0B"/>
    <w:rsid w:val="001F039C"/>
    <w:rsid w:val="00200FA7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835B4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A7D5F"/>
    <w:rsid w:val="005B4223"/>
    <w:rsid w:val="00602D15"/>
    <w:rsid w:val="00656163"/>
    <w:rsid w:val="0068098F"/>
    <w:rsid w:val="006952EB"/>
    <w:rsid w:val="006B2255"/>
    <w:rsid w:val="0070244F"/>
    <w:rsid w:val="0070769E"/>
    <w:rsid w:val="008150F8"/>
    <w:rsid w:val="00831830"/>
    <w:rsid w:val="00832264"/>
    <w:rsid w:val="0084263F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77819"/>
    <w:rsid w:val="00A866C3"/>
    <w:rsid w:val="00AE6673"/>
    <w:rsid w:val="00B060EF"/>
    <w:rsid w:val="00B109B2"/>
    <w:rsid w:val="00B30E17"/>
    <w:rsid w:val="00BA5045"/>
    <w:rsid w:val="00C048FB"/>
    <w:rsid w:val="00C2505B"/>
    <w:rsid w:val="00C464FA"/>
    <w:rsid w:val="00CC61CD"/>
    <w:rsid w:val="00D02B9E"/>
    <w:rsid w:val="00D11F1F"/>
    <w:rsid w:val="00D54B87"/>
    <w:rsid w:val="00D83C77"/>
    <w:rsid w:val="00DC4535"/>
    <w:rsid w:val="00DC797D"/>
    <w:rsid w:val="00DD4550"/>
    <w:rsid w:val="00DF16C4"/>
    <w:rsid w:val="00E365B1"/>
    <w:rsid w:val="00E470D2"/>
    <w:rsid w:val="00E97968"/>
    <w:rsid w:val="00EC50D3"/>
    <w:rsid w:val="00EE1F0A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95D8A"/>
    <w:rsid w:val="000F61F6"/>
    <w:rsid w:val="00157543"/>
    <w:rsid w:val="003E203F"/>
    <w:rsid w:val="005A61A6"/>
    <w:rsid w:val="005D6211"/>
    <w:rsid w:val="00A31189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Leishman</dc:creator>
  <cp:lastModifiedBy>Timothy Leishman</cp:lastModifiedBy>
  <cp:revision>3</cp:revision>
  <cp:lastPrinted>2021-11-10T21:03:00Z</cp:lastPrinted>
  <dcterms:created xsi:type="dcterms:W3CDTF">2021-11-17T19:40:00Z</dcterms:created>
  <dcterms:modified xsi:type="dcterms:W3CDTF">2021-11-17T19:41:00Z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