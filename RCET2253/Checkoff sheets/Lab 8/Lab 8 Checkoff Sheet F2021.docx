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6745100D" w:rsidR="004D6D69" w:rsidRDefault="004D6D69" w:rsidP="004D6D69">
      <w:pPr>
        <w:pStyle w:val="Companyname"/>
      </w:pPr>
      <w:r>
        <w:t xml:space="preserve">RCET 0253 </w:t>
      </w:r>
      <w:r w:rsidR="00B060EF">
        <w:t>Op-Amps; DAC, ADC, Active Filtering</w:t>
      </w:r>
    </w:p>
    <w:p w14:paraId="18A0EE02" w14:textId="65A36AEE" w:rsidR="004D6D69" w:rsidRPr="004D6D69" w:rsidRDefault="004D6D69" w:rsidP="004D6D69">
      <w:pPr>
        <w:pStyle w:val="Companyname"/>
      </w:pPr>
      <w:r>
        <w:t xml:space="preserve">Lab </w:t>
      </w:r>
      <w:r w:rsidR="00B060EF">
        <w:t>8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63E5F927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5373FF">
              <w:rPr>
                <w:sz w:val="16"/>
                <w:szCs w:val="16"/>
              </w:rPr>
              <w:t>D</w:t>
            </w:r>
            <w:r w:rsidR="001009B0">
              <w:rPr>
                <w:sz w:val="16"/>
                <w:szCs w:val="16"/>
              </w:rPr>
              <w:t>AC 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71A6B639" w:rsidR="00202052" w:rsidRPr="00202052" w:rsidRDefault="005373FF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34175">
              <w:rPr>
                <w:sz w:val="16"/>
                <w:szCs w:val="16"/>
              </w:rPr>
              <w:t xml:space="preserve">. </w:t>
            </w:r>
            <w:r w:rsidR="001009B0">
              <w:rPr>
                <w:sz w:val="16"/>
                <w:szCs w:val="16"/>
              </w:rPr>
              <w:t>DAC Measurements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73F2F2C7" w:rsidR="00202052" w:rsidRPr="00202052" w:rsidRDefault="001009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ADC Calculations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034175" w14:paraId="62790D92" w14:textId="77777777" w:rsidTr="00202052">
        <w:tc>
          <w:tcPr>
            <w:tcW w:w="3600" w:type="dxa"/>
          </w:tcPr>
          <w:p w14:paraId="3110163C" w14:textId="026E9048" w:rsidR="00034175" w:rsidRDefault="00034175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1009B0">
              <w:rPr>
                <w:sz w:val="16"/>
                <w:szCs w:val="16"/>
              </w:rPr>
              <w:t>ADC Measurements</w:t>
            </w:r>
          </w:p>
        </w:tc>
        <w:tc>
          <w:tcPr>
            <w:tcW w:w="2070" w:type="dxa"/>
          </w:tcPr>
          <w:p w14:paraId="5131C30E" w14:textId="77777777" w:rsidR="00034175" w:rsidRDefault="00034175" w:rsidP="00034175"/>
        </w:tc>
        <w:tc>
          <w:tcPr>
            <w:tcW w:w="3330" w:type="dxa"/>
          </w:tcPr>
          <w:p w14:paraId="7D14BFF5" w14:textId="5BB4178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0150BF9" w14:textId="77777777" w:rsidR="00034175" w:rsidRDefault="00034175" w:rsidP="00034175"/>
        </w:tc>
      </w:tr>
      <w:tr w:rsidR="00034175" w14:paraId="451EE728" w14:textId="77777777" w:rsidTr="00202052">
        <w:tc>
          <w:tcPr>
            <w:tcW w:w="3600" w:type="dxa"/>
          </w:tcPr>
          <w:p w14:paraId="44799FFE" w14:textId="66FEE19C" w:rsidR="00034175" w:rsidRDefault="00034175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1009B0">
              <w:rPr>
                <w:sz w:val="16"/>
                <w:szCs w:val="16"/>
              </w:rPr>
              <w:t>Butterworth Active Filtering Calculations</w:t>
            </w:r>
          </w:p>
        </w:tc>
        <w:tc>
          <w:tcPr>
            <w:tcW w:w="2070" w:type="dxa"/>
          </w:tcPr>
          <w:p w14:paraId="08FBA207" w14:textId="77777777" w:rsidR="00034175" w:rsidRDefault="00034175" w:rsidP="00034175"/>
        </w:tc>
        <w:tc>
          <w:tcPr>
            <w:tcW w:w="3330" w:type="dxa"/>
          </w:tcPr>
          <w:p w14:paraId="38839659" w14:textId="7FB7DD79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B2BA9D4" w14:textId="77777777" w:rsidR="00034175" w:rsidRDefault="00034175" w:rsidP="00034175"/>
        </w:tc>
      </w:tr>
      <w:tr w:rsidR="00034175" w14:paraId="7EADA9DC" w14:textId="77777777" w:rsidTr="00202052">
        <w:tc>
          <w:tcPr>
            <w:tcW w:w="3600" w:type="dxa"/>
          </w:tcPr>
          <w:p w14:paraId="7B8599C4" w14:textId="0AB1559C" w:rsidR="00034175" w:rsidRDefault="00034175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202052">
              <w:rPr>
                <w:sz w:val="16"/>
                <w:szCs w:val="16"/>
              </w:rPr>
              <w:t>.</w:t>
            </w:r>
            <w:r w:rsidR="001009B0">
              <w:rPr>
                <w:sz w:val="16"/>
                <w:szCs w:val="16"/>
              </w:rPr>
              <w:t xml:space="preserve"> Butterworth Active Filtering Measurements</w:t>
            </w:r>
          </w:p>
        </w:tc>
        <w:tc>
          <w:tcPr>
            <w:tcW w:w="2070" w:type="dxa"/>
          </w:tcPr>
          <w:p w14:paraId="4F68E7F7" w14:textId="77777777" w:rsidR="00034175" w:rsidRDefault="00034175" w:rsidP="00034175"/>
        </w:tc>
        <w:tc>
          <w:tcPr>
            <w:tcW w:w="3330" w:type="dxa"/>
          </w:tcPr>
          <w:p w14:paraId="0697E100" w14:textId="210B691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B9F708E" w14:textId="77777777" w:rsidR="00034175" w:rsidRDefault="00034175" w:rsidP="00034175"/>
        </w:tc>
      </w:tr>
      <w:tr w:rsidR="001009B0" w14:paraId="5B4899BD" w14:textId="77777777" w:rsidTr="00202052">
        <w:tc>
          <w:tcPr>
            <w:tcW w:w="3600" w:type="dxa"/>
          </w:tcPr>
          <w:p w14:paraId="240F0D15" w14:textId="31600C9D" w:rsidR="001009B0" w:rsidRDefault="001009B0" w:rsidP="001009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Bessel, Butterworth, Chebyshev</w:t>
            </w:r>
            <w:r>
              <w:rPr>
                <w:sz w:val="16"/>
                <w:szCs w:val="16"/>
              </w:rPr>
              <w:t xml:space="preserve"> Active Filtering Measurements</w:t>
            </w:r>
          </w:p>
        </w:tc>
        <w:tc>
          <w:tcPr>
            <w:tcW w:w="2070" w:type="dxa"/>
          </w:tcPr>
          <w:p w14:paraId="7075A249" w14:textId="77777777" w:rsidR="001009B0" w:rsidRDefault="001009B0" w:rsidP="001009B0"/>
        </w:tc>
        <w:tc>
          <w:tcPr>
            <w:tcW w:w="3330" w:type="dxa"/>
          </w:tcPr>
          <w:p w14:paraId="6BDFCB8B" w14:textId="1758548D" w:rsidR="001009B0" w:rsidRPr="00202052" w:rsidRDefault="001009B0" w:rsidP="001009B0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3908B9C" w14:textId="77777777" w:rsidR="001009B0" w:rsidRDefault="001009B0" w:rsidP="001009B0"/>
        </w:tc>
      </w:tr>
    </w:tbl>
    <w:p w14:paraId="72ECBACE" w14:textId="77777777" w:rsidR="00224EC4" w:rsidRDefault="00224EC4" w:rsidP="00A1509D"/>
    <w:p w14:paraId="408E0951" w14:textId="77777777" w:rsidR="00224EC4" w:rsidRDefault="00224EC4" w:rsidP="00A1509D"/>
    <w:p w14:paraId="6AF1873C" w14:textId="77777777" w:rsidR="00224EC4" w:rsidRDefault="00224EC4" w:rsidP="00A1509D"/>
    <w:p w14:paraId="468F92AF" w14:textId="77777777" w:rsidR="00224EC4" w:rsidRDefault="00224EC4" w:rsidP="00A1509D">
      <w:bookmarkStart w:id="0" w:name="_GoBack"/>
      <w:bookmarkEnd w:id="0"/>
    </w:p>
    <w:p w14:paraId="3479980C" w14:textId="244A0431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264A2" w14:textId="77777777" w:rsidR="008C7F25" w:rsidRDefault="008C7F25">
      <w:r>
        <w:separator/>
      </w:r>
    </w:p>
  </w:endnote>
  <w:endnote w:type="continuationSeparator" w:id="0">
    <w:p w14:paraId="09A08000" w14:textId="77777777" w:rsidR="008C7F25" w:rsidRDefault="008C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8A993" w14:textId="77777777" w:rsidR="008C7F25" w:rsidRDefault="008C7F25">
      <w:r>
        <w:separator/>
      </w:r>
    </w:p>
  </w:footnote>
  <w:footnote w:type="continuationSeparator" w:id="0">
    <w:p w14:paraId="420C42E2" w14:textId="77777777" w:rsidR="008C7F25" w:rsidRDefault="008C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34175"/>
    <w:rsid w:val="000466A6"/>
    <w:rsid w:val="00046B8D"/>
    <w:rsid w:val="0005386B"/>
    <w:rsid w:val="000809E3"/>
    <w:rsid w:val="000C3800"/>
    <w:rsid w:val="000F4097"/>
    <w:rsid w:val="000F739B"/>
    <w:rsid w:val="001009B0"/>
    <w:rsid w:val="00156DFB"/>
    <w:rsid w:val="001A1823"/>
    <w:rsid w:val="001A2837"/>
    <w:rsid w:val="001B7FE7"/>
    <w:rsid w:val="001D6F3F"/>
    <w:rsid w:val="001E4B1A"/>
    <w:rsid w:val="001F039C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96140"/>
    <w:rsid w:val="004A1D74"/>
    <w:rsid w:val="004A4768"/>
    <w:rsid w:val="004D0129"/>
    <w:rsid w:val="004D6D69"/>
    <w:rsid w:val="005373FF"/>
    <w:rsid w:val="00541791"/>
    <w:rsid w:val="00571ABD"/>
    <w:rsid w:val="005B4223"/>
    <w:rsid w:val="00602D15"/>
    <w:rsid w:val="0068098F"/>
    <w:rsid w:val="006952EB"/>
    <w:rsid w:val="0070244F"/>
    <w:rsid w:val="0070769E"/>
    <w:rsid w:val="008150F8"/>
    <w:rsid w:val="00832264"/>
    <w:rsid w:val="00860BE1"/>
    <w:rsid w:val="00875DA4"/>
    <w:rsid w:val="008C39BF"/>
    <w:rsid w:val="008C7F25"/>
    <w:rsid w:val="008E6B6F"/>
    <w:rsid w:val="00917EAE"/>
    <w:rsid w:val="00922CA4"/>
    <w:rsid w:val="00966BAA"/>
    <w:rsid w:val="00A11462"/>
    <w:rsid w:val="00A1509D"/>
    <w:rsid w:val="00A47916"/>
    <w:rsid w:val="00AE6673"/>
    <w:rsid w:val="00B060EF"/>
    <w:rsid w:val="00B109B2"/>
    <w:rsid w:val="00BA5045"/>
    <w:rsid w:val="00C048FB"/>
    <w:rsid w:val="00C2505B"/>
    <w:rsid w:val="00C464FA"/>
    <w:rsid w:val="00CC61CD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5A61A6"/>
    <w:rsid w:val="00A31189"/>
    <w:rsid w:val="00B60BD2"/>
    <w:rsid w:val="00C17A5E"/>
    <w:rsid w:val="00D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4</cp:revision>
  <cp:lastPrinted>2021-08-26T22:40:00Z</cp:lastPrinted>
  <dcterms:created xsi:type="dcterms:W3CDTF">2021-09-08T20:25:00Z</dcterms:created>
  <dcterms:modified xsi:type="dcterms:W3CDTF">2021-09-08T20:30:00Z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